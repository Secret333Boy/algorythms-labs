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6F4F" w14:textId="77777777" w:rsidR="006234A4" w:rsidRDefault="00A31816">
      <w:pPr>
        <w:pStyle w:val="Standard"/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13A3E50C" w14:textId="77777777" w:rsidR="006234A4" w:rsidRDefault="00A3181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196AB72" w14:textId="77777777" w:rsidR="006234A4" w:rsidRDefault="00A3181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14:paraId="5C3BDCB9" w14:textId="77777777" w:rsidR="006234A4" w:rsidRDefault="006234A4">
      <w:pPr>
        <w:pStyle w:val="Standard"/>
        <w:ind w:firstLine="0"/>
        <w:jc w:val="center"/>
        <w:rPr>
          <w:b/>
          <w:szCs w:val="28"/>
        </w:rPr>
      </w:pPr>
    </w:p>
    <w:p w14:paraId="7F8F9AC4" w14:textId="77777777" w:rsidR="006234A4" w:rsidRDefault="00A3181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інформатики та програмної </w:t>
      </w:r>
      <w:r>
        <w:rPr>
          <w:b/>
          <w:szCs w:val="28"/>
        </w:rPr>
        <w:t>інженерії</w:t>
      </w:r>
    </w:p>
    <w:p w14:paraId="4331512E" w14:textId="77777777" w:rsidR="006234A4" w:rsidRDefault="006234A4">
      <w:pPr>
        <w:pStyle w:val="Standard"/>
        <w:ind w:firstLine="0"/>
        <w:jc w:val="center"/>
      </w:pPr>
    </w:p>
    <w:p w14:paraId="560434D7" w14:textId="77777777" w:rsidR="006234A4" w:rsidRDefault="006234A4">
      <w:pPr>
        <w:pStyle w:val="Standard"/>
        <w:ind w:firstLine="0"/>
        <w:jc w:val="center"/>
      </w:pPr>
    </w:p>
    <w:p w14:paraId="7A6C01DB" w14:textId="77777777" w:rsidR="006234A4" w:rsidRDefault="006234A4">
      <w:pPr>
        <w:pStyle w:val="Standard"/>
        <w:ind w:firstLine="0"/>
        <w:jc w:val="center"/>
      </w:pPr>
    </w:p>
    <w:p w14:paraId="1C902207" w14:textId="77777777" w:rsidR="006234A4" w:rsidRDefault="006234A4">
      <w:pPr>
        <w:pStyle w:val="ImageCaption"/>
        <w:keepLines w:val="0"/>
        <w:ind w:firstLine="0"/>
      </w:pPr>
    </w:p>
    <w:p w14:paraId="60761692" w14:textId="77777777" w:rsidR="006234A4" w:rsidRDefault="00A31816">
      <w:pPr>
        <w:pStyle w:val="Standard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Звіт</w:t>
      </w:r>
    </w:p>
    <w:p w14:paraId="2D4CC970" w14:textId="77777777" w:rsidR="006234A4" w:rsidRDefault="006234A4">
      <w:pPr>
        <w:pStyle w:val="Standard"/>
        <w:ind w:firstLine="0"/>
        <w:jc w:val="center"/>
      </w:pPr>
    </w:p>
    <w:p w14:paraId="75D8A4D3" w14:textId="77777777" w:rsidR="006234A4" w:rsidRDefault="00A31816">
      <w:pPr>
        <w:pStyle w:val="Standard"/>
        <w:ind w:firstLine="0"/>
        <w:jc w:val="center"/>
      </w:pPr>
      <w:r>
        <w:t>з лабораторної роботи  № 1 з дисципліни</w:t>
      </w:r>
    </w:p>
    <w:p w14:paraId="13383C60" w14:textId="77777777" w:rsidR="006234A4" w:rsidRDefault="00A31816">
      <w:pPr>
        <w:pStyle w:val="Standard"/>
        <w:ind w:firstLine="0"/>
        <w:jc w:val="center"/>
      </w:pPr>
      <w:r>
        <w:t>«Проектування алгоритмів»</w:t>
      </w:r>
    </w:p>
    <w:p w14:paraId="6F70DCF4" w14:textId="77777777" w:rsidR="006234A4" w:rsidRDefault="006234A4">
      <w:pPr>
        <w:pStyle w:val="Standard"/>
        <w:ind w:firstLine="0"/>
        <w:jc w:val="center"/>
        <w:rPr>
          <w:b/>
        </w:rPr>
      </w:pPr>
    </w:p>
    <w:p w14:paraId="57D971AD" w14:textId="77777777" w:rsidR="006234A4" w:rsidRDefault="00A31816">
      <w:pPr>
        <w:pStyle w:val="Standard"/>
        <w:ind w:left="360" w:firstLine="0"/>
        <w:jc w:val="center"/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пошук»</w:t>
      </w:r>
    </w:p>
    <w:p w14:paraId="4BEAEF8F" w14:textId="77777777" w:rsidR="006234A4" w:rsidRDefault="006234A4">
      <w:pPr>
        <w:pStyle w:val="Standard"/>
      </w:pPr>
    </w:p>
    <w:p w14:paraId="0EF52881" w14:textId="77777777" w:rsidR="006234A4" w:rsidRDefault="006234A4">
      <w:pPr>
        <w:pStyle w:val="Standard"/>
        <w:jc w:val="right"/>
        <w:rPr>
          <w:u w:val="single"/>
        </w:rPr>
      </w:pPr>
    </w:p>
    <w:p w14:paraId="6E1F9163" w14:textId="77777777" w:rsidR="006234A4" w:rsidRPr="00AB311E" w:rsidRDefault="006234A4">
      <w:pPr>
        <w:pStyle w:val="Standard"/>
        <w:jc w:val="right"/>
        <w:rPr>
          <w:szCs w:val="28"/>
          <w:u w:val="single"/>
        </w:rPr>
      </w:pPr>
    </w:p>
    <w:p w14:paraId="20598C54" w14:textId="4036D484" w:rsidR="00AB311E" w:rsidRPr="00AB311E" w:rsidRDefault="00AB311E" w:rsidP="00AB31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AB311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3460A9" wp14:editId="1D071B37">
                <wp:simplePos x="0" y="0"/>
                <wp:positionH relativeFrom="column">
                  <wp:posOffset>227330</wp:posOffset>
                </wp:positionH>
                <wp:positionV relativeFrom="paragraph">
                  <wp:posOffset>105410</wp:posOffset>
                </wp:positionV>
                <wp:extent cx="5486400" cy="400050"/>
                <wp:effectExtent l="0" t="0" r="38100" b="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5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1F632" w14:textId="77777777" w:rsidR="00AB311E" w:rsidRPr="00AB311E" w:rsidRDefault="00AB311E" w:rsidP="00AB311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B311E">
                                <w:rPr>
                                  <w:rFonts w:ascii="Times New Roman CYR" w:hAnsi="Times New Roman CYR"/>
                                  <w:b/>
                                  <w:bCs/>
                                  <w:sz w:val="28"/>
                                  <w:szCs w:val="28"/>
                                </w:rPr>
                                <w:t>Виконав</w:t>
                              </w:r>
                              <w:proofErr w:type="spellEnd"/>
                              <w:r w:rsidRPr="00AB311E">
                                <w:rPr>
                                  <w:rFonts w:ascii="Times New Roman CYR" w:hAnsi="Times New Roman CYR"/>
                                  <w:b/>
                                  <w:bCs/>
                                  <w:sz w:val="28"/>
                                  <w:szCs w:val="28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819" cy="630"/>
                            <a:chOff x="5162" y="11394"/>
                            <a:chExt cx="4819" cy="630"/>
                          </a:xfrm>
                        </wpg:grpSpPr>
                        <wps:wsp>
                          <wps:cNvPr id="6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AEA4B3" w14:textId="77777777" w:rsidR="00AB311E" w:rsidRDefault="00AB311E" w:rsidP="00AB311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по </w:t>
                                </w:r>
                                <w:proofErr w:type="spellStart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819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113E9" w14:textId="2F4A7079" w:rsidR="00AB311E" w:rsidRPr="00AB311E" w:rsidRDefault="00AB311E" w:rsidP="00AB311E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AB311E">
                                  <w:rPr>
                                    <w:rFonts w:ascii="Times New Roman" w:hAnsi="Times New Roman" w:cs="Times New Roman"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>ІП-01 Пашковський Євгеній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 xml:space="preserve"> Сергійович</w:t>
                                </w:r>
                                <w:r w:rsidRPr="00AB311E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AB311E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Сергійович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460A9" id="Группа 58" o:spid="_x0000_s1026" style="position:absolute;left:0;text-align:left;margin-left:17.9pt;margin-top:8.3pt;width:6in;height:31.5pt;z-index:25166438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14:paraId="45E1F632" w14:textId="77777777" w:rsidR="00AB311E" w:rsidRPr="00AB311E" w:rsidRDefault="00AB311E" w:rsidP="00AB311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AB311E">
                          <w:rPr>
                            <w:rFonts w:ascii="Times New Roman CYR" w:hAnsi="Times New Roman CYR"/>
                            <w:b/>
                            <w:bCs/>
                            <w:sz w:val="28"/>
                            <w:szCs w:val="28"/>
                          </w:rPr>
                          <w:t>Виконав</w:t>
                        </w:r>
                        <w:proofErr w:type="spellEnd"/>
                        <w:r w:rsidRPr="00AB311E">
                          <w:rPr>
                            <w:rFonts w:ascii="Times New Roman CYR" w:hAnsi="Times New Roman CYR"/>
                            <w:b/>
                            <w:bCs/>
                            <w:sz w:val="28"/>
                            <w:szCs w:val="28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819;height:630" coordorigin="5162,11394" coordsize="481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  <v:textbox inset="0,0,0,0">
                      <w:txbxContent>
                        <w:p w14:paraId="08AEA4B3" w14:textId="77777777" w:rsidR="00AB311E" w:rsidRDefault="00AB311E" w:rsidP="00AB311E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proofErr w:type="spellStart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</w:t>
                          </w:r>
                          <w:proofErr w:type="spellStart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по </w:t>
                          </w:r>
                          <w:proofErr w:type="spellStart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81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  <v:textbox inset="0,0,0,0">
                      <w:txbxContent>
                        <w:p w14:paraId="2EF113E9" w14:textId="2F4A7079" w:rsidR="00AB311E" w:rsidRPr="00AB311E" w:rsidRDefault="00AB311E" w:rsidP="00AB311E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AB311E"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  <w:lang w:val="uk-UA"/>
                            </w:rPr>
                            <w:t>ІП-01 Пашковський Євгеній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  <w:lang w:val="uk-UA"/>
                            </w:rPr>
                            <w:t xml:space="preserve"> Сергійович</w:t>
                          </w:r>
                          <w:r w:rsidRPr="00AB311E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AB311E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  <w:t>Сергійович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</v:group>
            </w:pict>
          </mc:Fallback>
        </mc:AlternateContent>
      </w:r>
    </w:p>
    <w:p w14:paraId="266933DB" w14:textId="77777777" w:rsidR="00AB311E" w:rsidRPr="00AB311E" w:rsidRDefault="00AB311E" w:rsidP="00AB31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CF71B05" w14:textId="77777777" w:rsidR="00AB311E" w:rsidRPr="00AB311E" w:rsidRDefault="00AB311E" w:rsidP="00AB31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ED46D14" w14:textId="77777777" w:rsidR="00AB311E" w:rsidRPr="00AB311E" w:rsidRDefault="00AB311E" w:rsidP="00AB31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6695F12" w14:textId="77777777" w:rsidR="00AB311E" w:rsidRPr="00AB311E" w:rsidRDefault="00AB311E" w:rsidP="00AB31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3712855" w14:textId="06259F0A" w:rsidR="00AB311E" w:rsidRPr="00AB311E" w:rsidRDefault="00AB311E" w:rsidP="00AB31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B311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6CE034" wp14:editId="5005B60B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5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5A3EA" w14:textId="77777777" w:rsidR="00AB311E" w:rsidRPr="00AB311E" w:rsidRDefault="00AB311E" w:rsidP="00AB311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B311E">
                                <w:rPr>
                                  <w:rFonts w:ascii="Times New Roman CYR" w:hAnsi="Times New Roman CYR"/>
                                  <w:b/>
                                  <w:bCs/>
                                  <w:sz w:val="28"/>
                                  <w:szCs w:val="28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14BE32C9" w14:textId="77777777" w:rsidR="00AB311E" w:rsidRDefault="00AB311E" w:rsidP="00AB31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DB06A" w14:textId="77777777" w:rsidR="00AB311E" w:rsidRDefault="00AB311E" w:rsidP="00AB311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proofErr w:type="spellEnd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proofErr w:type="spellEnd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по </w:t>
                                </w:r>
                                <w:proofErr w:type="spellStart"/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6B174" w14:textId="63A69376" w:rsidR="00AB311E" w:rsidRPr="00AB311E" w:rsidRDefault="00AB311E" w:rsidP="00AB311E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CE034" id="Группа 51" o:spid="_x0000_s1033" style="position:absolute;left:0;text-align:left;margin-left:18pt;margin-top:-24.45pt;width:6in;height:31.5pt;z-index:25166336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 stroked="f">
                  <v:textbox inset="0,0,0,0">
                    <w:txbxContent>
                      <w:p w14:paraId="7195A3EA" w14:textId="77777777" w:rsidR="00AB311E" w:rsidRPr="00AB311E" w:rsidRDefault="00AB311E" w:rsidP="00AB311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AB311E">
                          <w:rPr>
                            <w:rFonts w:ascii="Times New Roman CYR" w:hAnsi="Times New Roman CYR"/>
                            <w:b/>
                            <w:bCs/>
                            <w:sz w:val="28"/>
                            <w:szCs w:val="28"/>
                          </w:rPr>
                          <w:t>Перевірив</w:t>
                        </w:r>
                        <w:proofErr w:type="spellEnd"/>
                      </w:p>
                      <w:p w14:paraId="14BE32C9" w14:textId="77777777" w:rsidR="00AB311E" w:rsidRDefault="00AB311E" w:rsidP="00AB311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  <v:textbox inset="0,0,0,0">
                      <w:txbxContent>
                        <w:p w14:paraId="562DB06A" w14:textId="77777777" w:rsidR="00AB311E" w:rsidRDefault="00AB311E" w:rsidP="00AB311E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proofErr w:type="spellEnd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</w:t>
                          </w:r>
                          <w:proofErr w:type="spellStart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proofErr w:type="spellEnd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по </w:t>
                          </w:r>
                          <w:proofErr w:type="spellStart"/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  <v:textbox inset="0,0,0,0">
                      <w:txbxContent>
                        <w:p w14:paraId="6C16B174" w14:textId="63A69376" w:rsidR="00AB311E" w:rsidRPr="00AB311E" w:rsidRDefault="00AB311E" w:rsidP="00AB311E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  <w:lang w:val="uk-UA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</w:pict>
          </mc:Fallback>
        </mc:AlternateContent>
      </w:r>
    </w:p>
    <w:p w14:paraId="4C196977" w14:textId="77777777" w:rsidR="006234A4" w:rsidRDefault="006234A4">
      <w:pPr>
        <w:pStyle w:val="Standard"/>
        <w:jc w:val="right"/>
        <w:rPr>
          <w:u w:val="single"/>
        </w:rPr>
      </w:pPr>
    </w:p>
    <w:p w14:paraId="05EFE6A8" w14:textId="77777777" w:rsidR="006234A4" w:rsidRDefault="006234A4">
      <w:pPr>
        <w:pStyle w:val="Standard"/>
        <w:jc w:val="right"/>
        <w:rPr>
          <w:u w:val="single"/>
        </w:rPr>
      </w:pPr>
    </w:p>
    <w:p w14:paraId="5F706823" w14:textId="77777777" w:rsidR="006234A4" w:rsidRDefault="006234A4">
      <w:pPr>
        <w:pStyle w:val="Standard"/>
        <w:jc w:val="right"/>
        <w:rPr>
          <w:u w:val="single"/>
        </w:rPr>
      </w:pPr>
    </w:p>
    <w:p w14:paraId="7657EDE3" w14:textId="77777777" w:rsidR="006234A4" w:rsidRDefault="006234A4">
      <w:pPr>
        <w:pStyle w:val="Standard"/>
        <w:jc w:val="right"/>
        <w:rPr>
          <w:u w:val="single"/>
        </w:rPr>
      </w:pPr>
    </w:p>
    <w:p w14:paraId="264E223D" w14:textId="77777777" w:rsidR="006234A4" w:rsidRDefault="006234A4">
      <w:pPr>
        <w:pStyle w:val="Standard"/>
        <w:jc w:val="right"/>
        <w:rPr>
          <w:u w:val="single"/>
        </w:rPr>
      </w:pPr>
    </w:p>
    <w:p w14:paraId="1E8452E8" w14:textId="77777777" w:rsidR="006234A4" w:rsidRDefault="006234A4">
      <w:pPr>
        <w:pStyle w:val="Standard"/>
        <w:jc w:val="center"/>
        <w:rPr>
          <w:u w:val="single"/>
        </w:rPr>
      </w:pPr>
    </w:p>
    <w:p w14:paraId="5E01844F" w14:textId="77777777" w:rsidR="006234A4" w:rsidRDefault="006234A4" w:rsidP="00AB311E">
      <w:pPr>
        <w:pStyle w:val="Standard"/>
        <w:ind w:firstLine="0"/>
      </w:pPr>
    </w:p>
    <w:p w14:paraId="7B3DA5CF" w14:textId="77777777" w:rsidR="006234A4" w:rsidRDefault="006234A4">
      <w:pPr>
        <w:pStyle w:val="Standard"/>
        <w:jc w:val="center"/>
      </w:pPr>
    </w:p>
    <w:p w14:paraId="070EF19C" w14:textId="77777777" w:rsidR="006234A4" w:rsidRDefault="00A31816">
      <w:pPr>
        <w:pStyle w:val="Standard"/>
        <w:ind w:firstLine="0"/>
        <w:jc w:val="center"/>
      </w:pPr>
      <w:r>
        <w:rPr>
          <w:szCs w:val="28"/>
        </w:rPr>
        <w:t>Київ 2021</w:t>
      </w:r>
    </w:p>
    <w:p w14:paraId="6357A771" w14:textId="77777777" w:rsidR="006234A4" w:rsidRDefault="00A31816">
      <w:pPr>
        <w:pStyle w:val="a8"/>
        <w:rPr>
          <w:lang w:val="uk-UA"/>
        </w:rPr>
      </w:pPr>
      <w:r>
        <w:rPr>
          <w:lang w:val="uk-UA"/>
        </w:rPr>
        <w:lastRenderedPageBreak/>
        <w:t>Зміст</w:t>
      </w:r>
    </w:p>
    <w:p w14:paraId="34BF759D" w14:textId="704A4D42" w:rsidR="006234A4" w:rsidRDefault="00A31816">
      <w:pPr>
        <w:pStyle w:val="11"/>
        <w:tabs>
          <w:tab w:val="right" w:leader="dot" w:pos="440"/>
        </w:tabs>
      </w:pPr>
      <w:r>
        <w:rPr>
          <w:rFonts w:eastAsia="Times New Roman"/>
          <w:b w:val="0"/>
          <w:caps/>
          <w:szCs w:val="24"/>
          <w:lang w:eastAsia="ru-RU"/>
        </w:rPr>
        <w:fldChar w:fldCharType="begin"/>
      </w:r>
      <w:r>
        <w:instrText xml:space="preserve"> TOC \o "1-3" \u \h </w:instrText>
      </w:r>
      <w:r>
        <w:rPr>
          <w:rFonts w:eastAsia="Times New Roman"/>
          <w:b w:val="0"/>
          <w:caps/>
          <w:szCs w:val="24"/>
          <w:lang w:eastAsia="ru-RU"/>
        </w:rPr>
        <w:fldChar w:fldCharType="separate"/>
      </w:r>
      <w:hyperlink r:id="rId7" w:history="1">
        <w:r>
          <w:rPr>
            <w:rStyle w:val="ae"/>
            <w:b w:val="0"/>
            <w:bCs w:val="0"/>
          </w:rPr>
          <w:t>1</w:t>
        </w:r>
        <w:r>
          <w:rPr>
            <w:b w:val="0"/>
            <w:bCs w:val="0"/>
          </w:rPr>
          <w:tab/>
        </w:r>
        <w:r w:rsidR="003B585B">
          <w:rPr>
            <w:b w:val="0"/>
            <w:bCs w:val="0"/>
            <w:lang w:val="uk-UA"/>
          </w:rPr>
          <w:t>.</w:t>
        </w:r>
        <w:r>
          <w:rPr>
            <w:rStyle w:val="ae"/>
            <w:b w:val="0"/>
            <w:bCs w:val="0"/>
          </w:rPr>
          <w:t>Мета лабораторної роботи</w:t>
        </w:r>
        <w:r>
          <w:rPr>
            <w:b w:val="0"/>
            <w:bCs w:val="0"/>
          </w:rPr>
          <w:tab/>
          <w:t>3</w:t>
        </w:r>
      </w:hyperlink>
    </w:p>
    <w:p w14:paraId="300FE087" w14:textId="6D82DE27" w:rsidR="006234A4" w:rsidRDefault="00A31816">
      <w:pPr>
        <w:pStyle w:val="11"/>
        <w:tabs>
          <w:tab w:val="right" w:leader="dot" w:pos="440"/>
        </w:tabs>
      </w:pPr>
      <w:hyperlink r:id="rId8" w:history="1">
        <w:r>
          <w:rPr>
            <w:rStyle w:val="ae"/>
            <w:b w:val="0"/>
            <w:bCs w:val="0"/>
          </w:rPr>
          <w:t>2</w:t>
        </w:r>
        <w:r w:rsidR="003B585B">
          <w:rPr>
            <w:rStyle w:val="ae"/>
            <w:b w:val="0"/>
            <w:bCs w:val="0"/>
            <w:lang w:val="uk-UA"/>
          </w:rPr>
          <w:t>.</w:t>
        </w:r>
        <w:r>
          <w:rPr>
            <w:b w:val="0"/>
            <w:bCs w:val="0"/>
          </w:rPr>
          <w:tab/>
        </w:r>
        <w:r>
          <w:rPr>
            <w:rStyle w:val="ae"/>
            <w:b w:val="0"/>
            <w:bCs w:val="0"/>
          </w:rPr>
          <w:t>За</w:t>
        </w:r>
        <w:r>
          <w:rPr>
            <w:rStyle w:val="ae"/>
            <w:b w:val="0"/>
            <w:bCs w:val="0"/>
            <w:lang w:val="uk-UA"/>
          </w:rPr>
          <w:t>в</w:t>
        </w:r>
        <w:r>
          <w:rPr>
            <w:rStyle w:val="ae"/>
            <w:b w:val="0"/>
            <w:bCs w:val="0"/>
          </w:rPr>
          <w:t>дання</w:t>
        </w:r>
        <w:r>
          <w:rPr>
            <w:b w:val="0"/>
            <w:bCs w:val="0"/>
          </w:rPr>
          <w:tab/>
          <w:t>4</w:t>
        </w:r>
      </w:hyperlink>
    </w:p>
    <w:p w14:paraId="6C25625F" w14:textId="50915DB3" w:rsidR="006234A4" w:rsidRDefault="00A31816">
      <w:pPr>
        <w:pStyle w:val="11"/>
        <w:tabs>
          <w:tab w:val="right" w:leader="dot" w:pos="440"/>
        </w:tabs>
      </w:pPr>
      <w:hyperlink r:id="rId9" w:history="1">
        <w:r>
          <w:rPr>
            <w:rStyle w:val="ae"/>
            <w:b w:val="0"/>
            <w:bCs w:val="0"/>
          </w:rPr>
          <w:t>3</w:t>
        </w:r>
        <w:r>
          <w:rPr>
            <w:b w:val="0"/>
            <w:bCs w:val="0"/>
          </w:rPr>
          <w:tab/>
        </w:r>
        <w:r w:rsidR="003B585B">
          <w:rPr>
            <w:b w:val="0"/>
            <w:bCs w:val="0"/>
            <w:lang w:val="uk-UA"/>
          </w:rPr>
          <w:t>.</w:t>
        </w:r>
        <w:r>
          <w:rPr>
            <w:rStyle w:val="ae"/>
            <w:b w:val="0"/>
            <w:bCs w:val="0"/>
          </w:rPr>
          <w:t>Виконання</w:t>
        </w:r>
        <w:r>
          <w:rPr>
            <w:b w:val="0"/>
            <w:bCs w:val="0"/>
          </w:rPr>
          <w:tab/>
          <w:t>7</w:t>
        </w:r>
      </w:hyperlink>
    </w:p>
    <w:p w14:paraId="713BD3B7" w14:textId="73C48CA4" w:rsidR="006234A4" w:rsidRDefault="00A31816">
      <w:pPr>
        <w:pStyle w:val="21"/>
        <w:tabs>
          <w:tab w:val="right" w:leader="dot" w:pos="880"/>
        </w:tabs>
      </w:pPr>
      <w:hyperlink r:id="rId10" w:history="1">
        <w:r>
          <w:rPr>
            <w:rStyle w:val="ae"/>
          </w:rPr>
          <w:t>3.1</w:t>
        </w:r>
        <w:r w:rsidR="003B585B">
          <w:rPr>
            <w:rStyle w:val="ae"/>
            <w:lang w:val="uk-UA"/>
          </w:rPr>
          <w:t>.</w:t>
        </w:r>
        <w:r>
          <w:tab/>
        </w:r>
        <w:r>
          <w:rPr>
            <w:rStyle w:val="ae"/>
          </w:rPr>
          <w:t>Псевдокод алгоритмів</w:t>
        </w:r>
        <w:r>
          <w:tab/>
          <w:t>7</w:t>
        </w:r>
      </w:hyperlink>
    </w:p>
    <w:p w14:paraId="1F360167" w14:textId="56547001" w:rsidR="006234A4" w:rsidRDefault="00A31816">
      <w:pPr>
        <w:pStyle w:val="21"/>
        <w:tabs>
          <w:tab w:val="right" w:leader="dot" w:pos="880"/>
        </w:tabs>
      </w:pPr>
      <w:hyperlink r:id="rId11" w:history="1">
        <w:r>
          <w:rPr>
            <w:rStyle w:val="ae"/>
          </w:rPr>
          <w:t>3.2</w:t>
        </w:r>
        <w:r w:rsidR="003B585B">
          <w:rPr>
            <w:rStyle w:val="ae"/>
            <w:lang w:val="uk-UA"/>
          </w:rPr>
          <w:t>.</w:t>
        </w:r>
        <w:r>
          <w:tab/>
        </w:r>
        <w:r>
          <w:rPr>
            <w:rStyle w:val="ae"/>
          </w:rPr>
          <w:t>Програмна реалізація</w:t>
        </w:r>
        <w:r>
          <w:tab/>
          <w:t>8</w:t>
        </w:r>
      </w:hyperlink>
    </w:p>
    <w:p w14:paraId="75E091E0" w14:textId="0059BD18" w:rsidR="006234A4" w:rsidRDefault="00A31816">
      <w:pPr>
        <w:pStyle w:val="31"/>
        <w:tabs>
          <w:tab w:val="right" w:leader="dot" w:pos="1320"/>
          <w:tab w:val="right" w:leader="dot" w:pos="9627"/>
        </w:tabs>
      </w:pPr>
      <w:hyperlink r:id="rId12" w:history="1">
        <w:r>
          <w:rPr>
            <w:rStyle w:val="ae"/>
            <w:rFonts w:ascii="Times New Roman" w:hAnsi="Times New Roman" w:cs="Times New Roman"/>
            <w:sz w:val="28"/>
            <w:szCs w:val="28"/>
          </w:rPr>
          <w:t>3.2.1</w:t>
        </w:r>
        <w:r w:rsidR="003B585B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Style w:val="ae"/>
            <w:rFonts w:ascii="Times New Roman" w:hAnsi="Times New Roman" w:cs="Times New Roman"/>
            <w:sz w:val="28"/>
            <w:szCs w:val="28"/>
          </w:rPr>
          <w:t>Вихідний код</w:t>
        </w:r>
        <w:r>
          <w:rPr>
            <w:rFonts w:ascii="Times New Roman" w:hAnsi="Times New Roman" w:cs="Times New Roman"/>
            <w:sz w:val="28"/>
            <w:szCs w:val="28"/>
          </w:rPr>
          <w:tab/>
          <w:t>8</w:t>
        </w:r>
      </w:hyperlink>
    </w:p>
    <w:p w14:paraId="434926D3" w14:textId="0DB7F652" w:rsidR="006234A4" w:rsidRDefault="00A31816">
      <w:pPr>
        <w:pStyle w:val="31"/>
        <w:tabs>
          <w:tab w:val="right" w:leader="dot" w:pos="1320"/>
          <w:tab w:val="right" w:leader="dot" w:pos="9627"/>
        </w:tabs>
      </w:pPr>
      <w:hyperlink r:id="rId13" w:history="1">
        <w:r>
          <w:rPr>
            <w:rStyle w:val="ae"/>
            <w:rFonts w:ascii="Times New Roman" w:hAnsi="Times New Roman" w:cs="Times New Roman"/>
            <w:sz w:val="28"/>
            <w:szCs w:val="28"/>
          </w:rPr>
          <w:t>3.2.2</w:t>
        </w:r>
        <w:r w:rsidR="003B585B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Style w:val="ae"/>
            <w:rFonts w:ascii="Times New Roman" w:hAnsi="Times New Roman" w:cs="Times New Roman"/>
            <w:sz w:val="28"/>
            <w:szCs w:val="28"/>
          </w:rPr>
          <w:t>Приклади роботи</w:t>
        </w:r>
        <w:r>
          <w:rPr>
            <w:rFonts w:ascii="Times New Roman" w:hAnsi="Times New Roman" w:cs="Times New Roman"/>
            <w:sz w:val="28"/>
            <w:szCs w:val="28"/>
          </w:rPr>
          <w:tab/>
          <w:t>18</w:t>
        </w:r>
      </w:hyperlink>
    </w:p>
    <w:p w14:paraId="68634E95" w14:textId="65716EE5" w:rsidR="006234A4" w:rsidRDefault="00A31816">
      <w:pPr>
        <w:pStyle w:val="21"/>
        <w:tabs>
          <w:tab w:val="right" w:leader="dot" w:pos="880"/>
        </w:tabs>
      </w:pPr>
      <w:hyperlink r:id="rId14" w:history="1">
        <w:r>
          <w:rPr>
            <w:rStyle w:val="ae"/>
          </w:rPr>
          <w:t>3.3</w:t>
        </w:r>
        <w:r w:rsidR="003B585B">
          <w:rPr>
            <w:rStyle w:val="ae"/>
            <w:lang w:val="uk-UA"/>
          </w:rPr>
          <w:t>.</w:t>
        </w:r>
        <w:r>
          <w:tab/>
        </w:r>
        <w:r>
          <w:rPr>
            <w:rStyle w:val="ae"/>
          </w:rPr>
          <w:t xml:space="preserve">Дослідження </w:t>
        </w:r>
        <w:bookmarkStart w:id="1" w:name="_Hlt84023140"/>
        <w:r>
          <w:rPr>
            <w:rStyle w:val="ae"/>
          </w:rPr>
          <w:t>а</w:t>
        </w:r>
        <w:bookmarkEnd w:id="1"/>
        <w:r>
          <w:rPr>
            <w:rStyle w:val="ae"/>
          </w:rPr>
          <w:t>лгоритмів</w:t>
        </w:r>
        <w:r>
          <w:tab/>
          <w:t>19</w:t>
        </w:r>
      </w:hyperlink>
    </w:p>
    <w:p w14:paraId="44CA937A" w14:textId="7629F7D6" w:rsidR="006234A4" w:rsidRDefault="00A31816">
      <w:pPr>
        <w:tabs>
          <w:tab w:val="right" w:leader="dot" w:pos="9689"/>
        </w:tabs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B585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Висновок………………………………………………...…………………….......2</w:t>
      </w:r>
      <w:r w:rsidR="007B4EFE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2A8897FF" w14:textId="77777777" w:rsidR="006234A4" w:rsidRDefault="00A31816">
      <w:r>
        <w:fldChar w:fldCharType="end"/>
      </w:r>
    </w:p>
    <w:p w14:paraId="553BE1F5" w14:textId="77777777" w:rsidR="006234A4" w:rsidRDefault="006234A4">
      <w:pPr>
        <w:pStyle w:val="Standard"/>
      </w:pPr>
    </w:p>
    <w:p w14:paraId="7558696A" w14:textId="77777777" w:rsidR="006234A4" w:rsidRDefault="00A31816">
      <w:pPr>
        <w:pStyle w:val="1"/>
      </w:pPr>
      <w:bookmarkStart w:id="2" w:name="_Toc509035898"/>
      <w:bookmarkStart w:id="3" w:name="_Toc509035762"/>
      <w:bookmarkStart w:id="4" w:name="_Toc459302947"/>
      <w:bookmarkStart w:id="5" w:name="_Toc459302747"/>
      <w:bookmarkStart w:id="6" w:name="_Toc457846370"/>
      <w:bookmarkStart w:id="7" w:name="_Toc367052495"/>
      <w:bookmarkStart w:id="8" w:name="_Toc81070688"/>
      <w:bookmarkStart w:id="9" w:name="_Toc84023094"/>
      <w:bookmarkEnd w:id="0"/>
      <w:r>
        <w:lastRenderedPageBreak/>
        <w:t>Мета лаборатор</w:t>
      </w:r>
      <w:bookmarkEnd w:id="2"/>
      <w:bookmarkEnd w:id="3"/>
      <w:bookmarkEnd w:id="4"/>
      <w:bookmarkEnd w:id="5"/>
      <w:bookmarkEnd w:id="6"/>
      <w:bookmarkEnd w:id="7"/>
      <w:r>
        <w:t>ної роботи</w:t>
      </w:r>
      <w:bookmarkEnd w:id="8"/>
      <w:bookmarkEnd w:id="9"/>
    </w:p>
    <w:p w14:paraId="5BD0F98C" w14:textId="77777777" w:rsidR="006234A4" w:rsidRDefault="00A31816">
      <w:pPr>
        <w:pStyle w:val="Standard"/>
      </w:pPr>
      <w:bookmarkStart w:id="10" w:name="_Toc509035763"/>
      <w:bookmarkStart w:id="11" w:name="_Toc509035899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7B025B61" w14:textId="77777777" w:rsidR="006234A4" w:rsidRDefault="006234A4">
      <w:pPr>
        <w:pStyle w:val="Standard"/>
      </w:pPr>
    </w:p>
    <w:p w14:paraId="24788B2E" w14:textId="77777777" w:rsidR="006234A4" w:rsidRDefault="00A31816">
      <w:pPr>
        <w:pStyle w:val="1"/>
      </w:pPr>
      <w:bookmarkStart w:id="12" w:name="_Toc81070689"/>
      <w:bookmarkStart w:id="13" w:name="_Toc84023095"/>
      <w:r>
        <w:lastRenderedPageBreak/>
        <w:t>За</w:t>
      </w:r>
      <w:bookmarkEnd w:id="10"/>
      <w:bookmarkEnd w:id="11"/>
      <w:r>
        <w:t>Вдання</w:t>
      </w:r>
      <w:bookmarkEnd w:id="12"/>
      <w:bookmarkEnd w:id="13"/>
    </w:p>
    <w:p w14:paraId="3F802FC3" w14:textId="77777777" w:rsidR="006234A4" w:rsidRDefault="00A31816">
      <w:pPr>
        <w:pStyle w:val="Standard"/>
      </w:pPr>
      <w:r>
        <w:t>Записати алгоритм розв’язання задачі у вигляді псевдокоду, відповідно до варіанту (таблиця 2.1).</w:t>
      </w:r>
    </w:p>
    <w:p w14:paraId="33B533B1" w14:textId="77777777" w:rsidR="006234A4" w:rsidRDefault="00A31816">
      <w:pPr>
        <w:pStyle w:val="Standard"/>
      </w:pPr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>, алгоритму інформативно</w:t>
      </w:r>
      <w:r>
        <w:t xml:space="preserve">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 xml:space="preserve">, або алгоритму локального пошуку </w:t>
      </w:r>
      <w:r>
        <w:rPr>
          <w:b/>
        </w:rPr>
        <w:t xml:space="preserve">АЛП та </w:t>
      </w:r>
      <w:proofErr w:type="spellStart"/>
      <w:r>
        <w:rPr>
          <w:b/>
        </w:rPr>
        <w:t>бектрекінгу</w:t>
      </w:r>
      <w:proofErr w:type="spellEnd"/>
      <w:r>
        <w:rPr>
          <w:b/>
        </w:rPr>
        <w:t xml:space="preserve">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>.</w:t>
      </w:r>
    </w:p>
    <w:p w14:paraId="498CDDB3" w14:textId="77777777" w:rsidR="006234A4" w:rsidRDefault="00A31816">
      <w:pPr>
        <w:pStyle w:val="Standard"/>
      </w:pPr>
      <w:r>
        <w:t>Програму реалізувати на довільній мові програмування.</w:t>
      </w:r>
    </w:p>
    <w:p w14:paraId="3C21F20C" w14:textId="77777777" w:rsidR="006234A4" w:rsidRDefault="00A31816">
      <w:pPr>
        <w:pStyle w:val="Standard"/>
      </w:pPr>
      <w:r>
        <w:rPr>
          <w:b/>
        </w:rPr>
        <w:t xml:space="preserve">Увага! </w:t>
      </w:r>
      <w:r>
        <w:t>Алгоритм неінформативного пошуку</w:t>
      </w:r>
      <w:r>
        <w:t xml:space="preserve">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7D4F7DEA" w14:textId="77777777" w:rsidR="006234A4" w:rsidRDefault="00A31816">
      <w:pPr>
        <w:pStyle w:val="Standard"/>
      </w:pPr>
      <w:r>
        <w:t>Провести серію експериментів для вивчення ефективності роботи алгоритмів. Кожний експеримент повинен відрізнятись початковим стан</w:t>
      </w:r>
      <w:r>
        <w:t>ом. Серія повинна містити не менше 20 експериментів для кожного алгоритму. За проведеними серіями необхідно визначити:</w:t>
      </w:r>
    </w:p>
    <w:p w14:paraId="6D9E65C1" w14:textId="77777777" w:rsidR="006234A4" w:rsidRDefault="00A31816">
      <w:pPr>
        <w:pStyle w:val="ab"/>
        <w:numPr>
          <w:ilvl w:val="0"/>
          <w:numId w:val="2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70B27EBE" w14:textId="77777777" w:rsidR="006234A4" w:rsidRDefault="00A31816">
      <w:pPr>
        <w:pStyle w:val="ab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середню кількість випадків, коли алгоритм </w:t>
      </w:r>
      <w:r>
        <w:rPr>
          <w:sz w:val="28"/>
          <w:szCs w:val="28"/>
        </w:rPr>
        <w:t>потрапляв в глухий кут (не міг знайти оптимальний розв’язок) – якщо таке можливе;</w:t>
      </w:r>
    </w:p>
    <w:p w14:paraId="0AB532F1" w14:textId="77777777" w:rsidR="006234A4" w:rsidRDefault="00A31816">
      <w:pPr>
        <w:pStyle w:val="ab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згенерованих станів під час пошуку;</w:t>
      </w:r>
    </w:p>
    <w:p w14:paraId="646FFB06" w14:textId="77777777" w:rsidR="006234A4" w:rsidRDefault="00A31816">
      <w:pPr>
        <w:pStyle w:val="ab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14:paraId="36FE0D37" w14:textId="77777777" w:rsidR="006234A4" w:rsidRDefault="00A31816">
      <w:pPr>
        <w:pStyle w:val="Standard"/>
      </w:pPr>
      <w:r>
        <w:t xml:space="preserve">Передбачити можливість обмеження виконання </w:t>
      </w:r>
      <w:r>
        <w:t xml:space="preserve">програми за часом (30 хвилин) та використання пам’яті (512 </w:t>
      </w:r>
      <w:proofErr w:type="spellStart"/>
      <w:r>
        <w:t>Мб</w:t>
      </w:r>
      <w:proofErr w:type="spellEnd"/>
      <w:r>
        <w:t>)</w:t>
      </w:r>
    </w:p>
    <w:p w14:paraId="4B4DD05F" w14:textId="77777777" w:rsidR="006234A4" w:rsidRDefault="00A31816">
      <w:pPr>
        <w:pStyle w:val="Standard"/>
        <w:rPr>
          <w:b/>
        </w:rPr>
      </w:pPr>
      <w:r>
        <w:rPr>
          <w:b/>
        </w:rPr>
        <w:t>Використані позначення:</w:t>
      </w:r>
    </w:p>
    <w:p w14:paraId="033F9ABE" w14:textId="77777777" w:rsidR="006234A4" w:rsidRDefault="00A31816">
      <w:pPr>
        <w:pStyle w:val="Standard"/>
        <w:numPr>
          <w:ilvl w:val="0"/>
          <w:numId w:val="25"/>
        </w:numPr>
        <w:tabs>
          <w:tab w:val="left" w:pos="426"/>
        </w:tabs>
        <w:ind w:left="0" w:firstLine="709"/>
      </w:pPr>
      <w:r>
        <w:rPr>
          <w:b/>
        </w:rPr>
        <w:t>8-ферзів</w:t>
      </w:r>
      <w:r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</w:t>
      </w:r>
      <w:r>
        <w:t>в одній вертикалі, горизонталі чи діагоналі.</w:t>
      </w:r>
    </w:p>
    <w:p w14:paraId="3A20106A" w14:textId="77777777" w:rsidR="006234A4" w:rsidRDefault="006234A4">
      <w:pPr>
        <w:pStyle w:val="Standard"/>
        <w:rPr>
          <w:b/>
        </w:rPr>
      </w:pPr>
    </w:p>
    <w:p w14:paraId="7B227E7C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</w:pPr>
      <w:r>
        <w:rPr>
          <w:b/>
        </w:rPr>
        <w:lastRenderedPageBreak/>
        <w:t xml:space="preserve">8-puzzle </w:t>
      </w:r>
      <w: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</w:t>
      </w:r>
      <w:r>
        <w:t>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бажано зробивши якомога менше переміщень.</w:t>
      </w:r>
    </w:p>
    <w:p w14:paraId="755B52EE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LDFS</w:t>
      </w:r>
      <w:r>
        <w:t xml:space="preserve"> – Пошук вглиб з обмеженням глибини.</w:t>
      </w:r>
    </w:p>
    <w:p w14:paraId="4B896647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</w:t>
      </w:r>
      <w:r>
        <w:t>вшир.</w:t>
      </w:r>
    </w:p>
    <w:p w14:paraId="71258855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заглибленням.</w:t>
      </w:r>
    </w:p>
    <w:p w14:paraId="47EC1D37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14:paraId="48299608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співпадінням.</w:t>
      </w:r>
    </w:p>
    <w:p w14:paraId="7E6D7C95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</w:t>
      </w:r>
      <w:r>
        <w:t xml:space="preserve"> ними стоїть ферзь С; тому А не б’є В).</w:t>
      </w:r>
    </w:p>
    <w:p w14:paraId="49514B80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видимості.</w:t>
      </w:r>
    </w:p>
    <w:p w14:paraId="4ECA5294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14:paraId="42CED2E1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відстань.</w:t>
      </w:r>
    </w:p>
    <w:p w14:paraId="137CD6C9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 xml:space="preserve">COLOR </w:t>
      </w:r>
      <w:r>
        <w:t>– Задача розфарбування карти самостійно обраної країни</w:t>
      </w:r>
      <w:r>
        <w:t>, не менше 20 регіонів (областей).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</w:t>
      </w:r>
      <w:r>
        <w:t>є кількість пар суміжних вузлів, що мають однаковий колір (тобто кількість конфліктів). Реалізувати алгоритм пошуку із поверненнями (</w:t>
      </w:r>
      <w:proofErr w:type="spellStart"/>
      <w:r>
        <w:t>backtracking</w:t>
      </w:r>
      <w:proofErr w:type="spellEnd"/>
      <w:r>
        <w:t>) для розв’язання поставленої задачі. Для підвищення швидкодії роботи алгоритму використати евристичну функцію,</w:t>
      </w:r>
      <w:r>
        <w:t xml:space="preserve"> а початковим станом вважати випадкову вершину.</w:t>
      </w:r>
    </w:p>
    <w:p w14:paraId="374896B7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 xml:space="preserve">HILL – </w:t>
      </w:r>
      <w:r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76CABF12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lastRenderedPageBreak/>
        <w:t>ANNEAL</w:t>
      </w:r>
      <w:r>
        <w:t xml:space="preserve"> – Локальний пошук </w:t>
      </w:r>
      <w:r>
        <w:t xml:space="preserve">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>
        <w:t>k∙t</w:t>
      </w:r>
      <w:proofErr w:type="spellEnd"/>
      <w:r>
        <w:t>, де k – змінний коефіцієнт.</w:t>
      </w:r>
    </w:p>
    <w:p w14:paraId="5B111883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BEAM</w:t>
      </w:r>
      <w:r>
        <w:t xml:space="preserve"> – Локальний променевий пошук. Робоча характеристика – кількість промен</w:t>
      </w:r>
      <w:r>
        <w:t>ів k. Експерименти проводи із кількістю променів від 2 до 21.</w:t>
      </w:r>
    </w:p>
    <w:p w14:paraId="39E646E9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MRV</w:t>
      </w:r>
      <w:r>
        <w:t xml:space="preserve"> – евристика мінімальної кількості значень;</w:t>
      </w:r>
    </w:p>
    <w:p w14:paraId="523B3302" w14:textId="77777777" w:rsidR="006234A4" w:rsidRDefault="00A31816">
      <w:pPr>
        <w:pStyle w:val="Standard"/>
        <w:numPr>
          <w:ilvl w:val="0"/>
          <w:numId w:val="21"/>
        </w:numPr>
        <w:tabs>
          <w:tab w:val="left" w:pos="426"/>
        </w:tabs>
        <w:ind w:left="0" w:firstLine="709"/>
        <w:jc w:val="left"/>
      </w:pPr>
      <w:r>
        <w:rPr>
          <w:b/>
        </w:rPr>
        <w:t>DGR</w:t>
      </w:r>
      <w:r>
        <w:t xml:space="preserve"> – ступенева евристика.</w:t>
      </w:r>
    </w:p>
    <w:p w14:paraId="4420AFD0" w14:textId="77777777" w:rsidR="006234A4" w:rsidRDefault="006234A4">
      <w:pPr>
        <w:pStyle w:val="Standard"/>
      </w:pPr>
    </w:p>
    <w:p w14:paraId="3505A178" w14:textId="77777777" w:rsidR="006234A4" w:rsidRDefault="00A31816">
      <w:pPr>
        <w:pStyle w:val="Standard"/>
      </w:pPr>
      <w:r>
        <w:t>Таблиця 2.1 – Варіант алгоритмів</w:t>
      </w: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  <w:gridCol w:w="1814"/>
        <w:gridCol w:w="2111"/>
        <w:gridCol w:w="1738"/>
        <w:gridCol w:w="1739"/>
        <w:gridCol w:w="1734"/>
      </w:tblGrid>
      <w:tr w:rsidR="006234A4" w14:paraId="1DA282C1" w14:textId="77777777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4971" w14:textId="77777777" w:rsidR="006234A4" w:rsidRDefault="00A31816">
            <w:pPr>
              <w:pStyle w:val="a6"/>
              <w:widowControl w:val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E4D83" w14:textId="77777777" w:rsidR="006234A4" w:rsidRDefault="00A31816">
            <w:pPr>
              <w:pStyle w:val="Standard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9626" w14:textId="77777777" w:rsidR="006234A4" w:rsidRDefault="00A31816">
            <w:pPr>
              <w:pStyle w:val="Standard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АНП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F783" w14:textId="77777777" w:rsidR="006234A4" w:rsidRDefault="00A31816">
            <w:pPr>
              <w:pStyle w:val="Standard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АІП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2FEA" w14:textId="77777777" w:rsidR="006234A4" w:rsidRDefault="00A31816">
            <w:pPr>
              <w:pStyle w:val="Standard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D6E2" w14:textId="77777777" w:rsidR="006234A4" w:rsidRDefault="00A31816">
            <w:pPr>
              <w:pStyle w:val="Standard"/>
              <w:widowControl w:val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6234A4" w14:paraId="1FA49AE6" w14:textId="77777777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EFA1B" w14:textId="77777777" w:rsidR="006234A4" w:rsidRDefault="00A31816">
            <w:pPr>
              <w:pStyle w:val="Standard"/>
              <w:widowControl w:val="0"/>
              <w:ind w:firstLine="0"/>
            </w:pPr>
            <w:r>
              <w:t>19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F66" w14:textId="77777777" w:rsidR="006234A4" w:rsidRDefault="00A31816">
            <w:pPr>
              <w:pStyle w:val="Standard"/>
              <w:widowControl w:val="0"/>
              <w:ind w:firstLine="0"/>
            </w:pPr>
            <w:r>
              <w:t>8-puzzle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63FC" w14:textId="77777777" w:rsidR="006234A4" w:rsidRDefault="00A31816">
            <w:pPr>
              <w:pStyle w:val="Standard"/>
              <w:widowControl w:val="0"/>
              <w:ind w:firstLine="0"/>
            </w:pPr>
            <w:r>
              <w:t>BFS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A6B8C" w14:textId="77777777" w:rsidR="006234A4" w:rsidRDefault="00A31816">
            <w:pPr>
              <w:pStyle w:val="Standard"/>
              <w:widowControl w:val="0"/>
              <w:ind w:firstLine="0"/>
            </w:pPr>
            <w:r>
              <w:t>RBFS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D21E" w14:textId="77777777" w:rsidR="006234A4" w:rsidRDefault="006234A4">
            <w:pPr>
              <w:pStyle w:val="Standard"/>
              <w:widowControl w:val="0"/>
              <w:ind w:firstLine="0"/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5B745" w14:textId="77777777" w:rsidR="006234A4" w:rsidRDefault="00A31816">
            <w:pPr>
              <w:pStyle w:val="Standard"/>
              <w:widowControl w:val="0"/>
              <w:ind w:firstLine="0"/>
            </w:pPr>
            <w:r>
              <w:t>H1</w:t>
            </w:r>
          </w:p>
        </w:tc>
      </w:tr>
    </w:tbl>
    <w:p w14:paraId="08D73250" w14:textId="77777777" w:rsidR="006234A4" w:rsidRDefault="006234A4">
      <w:pPr>
        <w:pStyle w:val="Standard"/>
      </w:pPr>
    </w:p>
    <w:p w14:paraId="42B1E8DA" w14:textId="77777777" w:rsidR="006234A4" w:rsidRDefault="00A31816">
      <w:pPr>
        <w:pStyle w:val="1"/>
      </w:pPr>
      <w:bookmarkStart w:id="14" w:name="_Toc509035764"/>
      <w:bookmarkStart w:id="15" w:name="_Toc509035900"/>
      <w:bookmarkStart w:id="16" w:name="_Toc81070690"/>
      <w:bookmarkStart w:id="17" w:name="_Toc84023096"/>
      <w:r>
        <w:lastRenderedPageBreak/>
        <w:t>В</w:t>
      </w:r>
      <w:bookmarkEnd w:id="14"/>
      <w:bookmarkEnd w:id="15"/>
      <w:r>
        <w:t>иконання</w:t>
      </w:r>
      <w:bookmarkEnd w:id="16"/>
      <w:bookmarkEnd w:id="17"/>
    </w:p>
    <w:p w14:paraId="3E3EB91B" w14:textId="77777777" w:rsidR="006234A4" w:rsidRDefault="00A31816">
      <w:pPr>
        <w:pStyle w:val="2"/>
      </w:pPr>
      <w:bookmarkStart w:id="18" w:name="_Toc514289615"/>
      <w:bookmarkStart w:id="19" w:name="_Toc509035766"/>
      <w:bookmarkStart w:id="20" w:name="_Toc509035902"/>
      <w:bookmarkStart w:id="21" w:name="_Toc81070691"/>
      <w:bookmarkStart w:id="22" w:name="_Toc84023097"/>
      <w:r>
        <w:t xml:space="preserve">Псевдокод </w:t>
      </w:r>
      <w:r>
        <w:t>алгоритм</w:t>
      </w:r>
      <w:bookmarkEnd w:id="18"/>
      <w:bookmarkEnd w:id="19"/>
      <w:bookmarkEnd w:id="20"/>
      <w:r>
        <w:t>ів</w:t>
      </w:r>
      <w:bookmarkEnd w:id="21"/>
      <w:bookmarkEnd w:id="22"/>
    </w:p>
    <w:p w14:paraId="07500659" w14:textId="77777777" w:rsidR="006234A4" w:rsidRDefault="00A31816">
      <w:pPr>
        <w:pStyle w:val="Standard"/>
      </w:pPr>
      <w:r>
        <w:t>BFS:</w:t>
      </w:r>
    </w:p>
    <w:p w14:paraId="24102707" w14:textId="77777777" w:rsidR="006234A4" w:rsidRDefault="00A31816">
      <w:pPr>
        <w:pStyle w:val="Standard"/>
        <w:shd w:val="clear" w:color="auto" w:fill="B4C6E7"/>
        <w:ind w:firstLine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function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solveBFS</w:t>
      </w:r>
      <w:proofErr w:type="spellEnd"/>
      <w:r>
        <w:rPr>
          <w:rFonts w:ascii="Courier New" w:hAnsi="Courier New"/>
          <w:sz w:val="20"/>
          <w:szCs w:val="20"/>
        </w:rPr>
        <w:t>():</w:t>
      </w:r>
    </w:p>
    <w:p w14:paraId="1AB5EED8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rootNode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initNode</w:t>
      </w:r>
      <w:proofErr w:type="spellEnd"/>
      <w:r>
        <w:rPr>
          <w:rFonts w:ascii="Courier New" w:hAnsi="Courier New"/>
          <w:sz w:val="20"/>
          <w:szCs w:val="20"/>
        </w:rPr>
        <w:t>()</w:t>
      </w:r>
    </w:p>
    <w:p w14:paraId="509889E4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tree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initTree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rootNode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06EEDD3A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open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queue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rootNode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14A9B50B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repeat</w:t>
      </w:r>
      <w:proofErr w:type="spellEnd"/>
      <w:r>
        <w:rPr>
          <w:rFonts w:ascii="Courier New" w:hAnsi="Courier New"/>
          <w:sz w:val="20"/>
          <w:szCs w:val="20"/>
        </w:rPr>
        <w:t>:</w:t>
      </w:r>
    </w:p>
    <w:p w14:paraId="4D931899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parent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open.next</w:t>
      </w:r>
      <w:proofErr w:type="spellEnd"/>
    </w:p>
    <w:p w14:paraId="1F2388DD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if</w:t>
      </w:r>
      <w:proofErr w:type="spellEnd"/>
      <w:r>
        <w:rPr>
          <w:rFonts w:ascii="Courier New" w:hAnsi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/>
          <w:sz w:val="20"/>
          <w:szCs w:val="20"/>
        </w:rPr>
        <w:t>parent.state</w:t>
      </w:r>
      <w:proofErr w:type="spellEnd"/>
      <w:r>
        <w:rPr>
          <w:rFonts w:ascii="Courier New" w:hAnsi="Courier New"/>
          <w:sz w:val="20"/>
          <w:szCs w:val="20"/>
        </w:rPr>
        <w:t xml:space="preserve"> === </w:t>
      </w:r>
      <w:proofErr w:type="spellStart"/>
      <w:r>
        <w:rPr>
          <w:rFonts w:ascii="Courier New" w:hAnsi="Courier New"/>
          <w:sz w:val="20"/>
          <w:szCs w:val="20"/>
        </w:rPr>
        <w:t>goalState</w:t>
      </w:r>
      <w:proofErr w:type="spellEnd"/>
      <w:r>
        <w:rPr>
          <w:rFonts w:ascii="Courier New" w:hAnsi="Courier New"/>
          <w:sz w:val="20"/>
          <w:szCs w:val="20"/>
        </w:rPr>
        <w:t xml:space="preserve">)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parent</w:t>
      </w:r>
      <w:proofErr w:type="spellEnd"/>
    </w:p>
    <w:p w14:paraId="3146539D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newVerteces</w:t>
      </w:r>
      <w:proofErr w:type="spellEnd"/>
      <w:r>
        <w:rPr>
          <w:rFonts w:ascii="Courier New" w:hAnsi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/>
          <w:sz w:val="20"/>
          <w:szCs w:val="20"/>
        </w:rPr>
        <w:t>tree.expand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parent</w:t>
      </w:r>
      <w:proofErr w:type="spellEnd"/>
      <w:r>
        <w:rPr>
          <w:rFonts w:ascii="Courier New" w:hAnsi="Courier New"/>
          <w:sz w:val="20"/>
          <w:szCs w:val="20"/>
        </w:rPr>
        <w:t>, ...</w:t>
      </w:r>
      <w:proofErr w:type="spellStart"/>
      <w:r>
        <w:rPr>
          <w:rFonts w:ascii="Courier New" w:hAnsi="Courier New"/>
          <w:sz w:val="20"/>
          <w:szCs w:val="20"/>
        </w:rPr>
        <w:t>verteces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720272E4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open.push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newVerteces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62FE9242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if</w:t>
      </w:r>
      <w:proofErr w:type="spellEnd"/>
      <w:r>
        <w:rPr>
          <w:rFonts w:ascii="Courier New" w:hAnsi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/>
          <w:sz w:val="20"/>
          <w:szCs w:val="20"/>
        </w:rPr>
        <w:t>open.length</w:t>
      </w:r>
      <w:proofErr w:type="spellEnd"/>
      <w:r>
        <w:rPr>
          <w:rFonts w:ascii="Courier New" w:hAnsi="Courier New"/>
          <w:sz w:val="20"/>
          <w:szCs w:val="20"/>
        </w:rPr>
        <w:t xml:space="preserve"> === 0)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false</w:t>
      </w:r>
      <w:proofErr w:type="spellEnd"/>
    </w:p>
    <w:p w14:paraId="5B3DCA83" w14:textId="77777777" w:rsidR="006234A4" w:rsidRDefault="00A31816">
      <w:pPr>
        <w:pStyle w:val="Standard"/>
      </w:pPr>
      <w:r>
        <w:t>RBFS:</w:t>
      </w:r>
    </w:p>
    <w:p w14:paraId="6C8EE9F1" w14:textId="77777777" w:rsidR="006234A4" w:rsidRDefault="00A31816">
      <w:pPr>
        <w:pStyle w:val="Standard"/>
        <w:shd w:val="clear" w:color="auto" w:fill="B4C6E7"/>
        <w:ind w:firstLine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function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solveRBFS</w:t>
      </w:r>
      <w:proofErr w:type="spellEnd"/>
      <w:r>
        <w:rPr>
          <w:rFonts w:ascii="Courier New" w:hAnsi="Courier New"/>
          <w:sz w:val="20"/>
          <w:szCs w:val="20"/>
        </w:rPr>
        <w:t>:</w:t>
      </w:r>
    </w:p>
    <w:p w14:paraId="41B1A109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rootNode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initNode</w:t>
      </w:r>
      <w:proofErr w:type="spellEnd"/>
      <w:r>
        <w:rPr>
          <w:rFonts w:ascii="Courier New" w:hAnsi="Courier New"/>
          <w:sz w:val="20"/>
          <w:szCs w:val="20"/>
        </w:rPr>
        <w:t>()</w:t>
      </w:r>
    </w:p>
    <w:p w14:paraId="567BB20E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rootNode.g</w:t>
      </w:r>
      <w:proofErr w:type="spellEnd"/>
      <w:r>
        <w:rPr>
          <w:rFonts w:ascii="Courier New" w:hAnsi="Courier New"/>
          <w:sz w:val="20"/>
          <w:szCs w:val="20"/>
        </w:rPr>
        <w:t xml:space="preserve"> = 0</w:t>
      </w:r>
    </w:p>
    <w:p w14:paraId="626AB07B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rootNode.f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rootNode.state.h</w:t>
      </w:r>
      <w:proofErr w:type="spellEnd"/>
    </w:p>
    <w:p w14:paraId="32014004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tree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initTree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rootNode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7501B16B" w14:textId="77777777" w:rsidR="006234A4" w:rsidRDefault="00A31816">
      <w:pPr>
        <w:pStyle w:val="Standard"/>
        <w:shd w:val="clear" w:color="auto" w:fill="B4C6E7"/>
      </w:pPr>
      <w:proofErr w:type="spellStart"/>
      <w:r>
        <w:rPr>
          <w:rFonts w:ascii="Courier New" w:hAnsi="Courier New"/>
          <w:sz w:val="20"/>
          <w:szCs w:val="20"/>
        </w:rPr>
        <w:t>open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priorityQueue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rootNode</w:t>
      </w:r>
      <w:proofErr w:type="spellEnd"/>
      <w:r>
        <w:rPr>
          <w:rFonts w:ascii="Courier New" w:hAnsi="Courier New"/>
          <w:sz w:val="20"/>
          <w:szCs w:val="20"/>
          <w:lang w:val="en-US"/>
        </w:rPr>
        <w:t>, ‘inverse’</w:t>
      </w:r>
      <w:r>
        <w:rPr>
          <w:rFonts w:ascii="Courier New" w:hAnsi="Courier New"/>
          <w:sz w:val="20"/>
          <w:szCs w:val="20"/>
        </w:rPr>
        <w:t>)</w:t>
      </w:r>
    </w:p>
    <w:p w14:paraId="5D003926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function</w:t>
      </w:r>
      <w:proofErr w:type="spellEnd"/>
      <w:r>
        <w:rPr>
          <w:rFonts w:ascii="Courier New" w:hAnsi="Courier New"/>
          <w:sz w:val="20"/>
          <w:szCs w:val="20"/>
        </w:rPr>
        <w:t xml:space="preserve"> RBFS(</w:t>
      </w:r>
      <w:proofErr w:type="spellStart"/>
      <w:r>
        <w:rPr>
          <w:rFonts w:ascii="Courier New" w:hAnsi="Courier New"/>
          <w:sz w:val="20"/>
          <w:szCs w:val="20"/>
        </w:rPr>
        <w:t>parent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fLimit</w:t>
      </w:r>
      <w:proofErr w:type="spellEnd"/>
      <w:r>
        <w:rPr>
          <w:rFonts w:ascii="Courier New" w:hAnsi="Courier New"/>
          <w:sz w:val="20"/>
          <w:szCs w:val="20"/>
        </w:rPr>
        <w:t>):</w:t>
      </w:r>
    </w:p>
    <w:p w14:paraId="6C9D5A91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new</w:t>
      </w:r>
      <w:r>
        <w:rPr>
          <w:rFonts w:ascii="Courier New" w:hAnsi="Courier New"/>
          <w:sz w:val="20"/>
          <w:szCs w:val="20"/>
        </w:rPr>
        <w:t>Verteces</w:t>
      </w:r>
      <w:proofErr w:type="spellEnd"/>
      <w:r>
        <w:rPr>
          <w:rFonts w:ascii="Courier New" w:hAnsi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/>
          <w:sz w:val="20"/>
          <w:szCs w:val="20"/>
        </w:rPr>
        <w:t>tree.expand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parent</w:t>
      </w:r>
      <w:proofErr w:type="spellEnd"/>
      <w:r>
        <w:rPr>
          <w:rFonts w:ascii="Courier New" w:hAnsi="Courier New"/>
          <w:sz w:val="20"/>
          <w:szCs w:val="20"/>
        </w:rPr>
        <w:t>, ...</w:t>
      </w:r>
      <w:proofErr w:type="spellStart"/>
      <w:r>
        <w:rPr>
          <w:rFonts w:ascii="Courier New" w:hAnsi="Courier New"/>
          <w:sz w:val="20"/>
          <w:szCs w:val="20"/>
        </w:rPr>
        <w:t>verteces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6BA85EDD" w14:textId="77777777" w:rsidR="006234A4" w:rsidRDefault="00A31816">
      <w:pPr>
        <w:pStyle w:val="Standard"/>
        <w:shd w:val="clear" w:color="auto" w:fill="B4C6E7"/>
        <w:ind w:firstLine="0"/>
      </w:pP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newVerteces.each.g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parent.g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+ 1,</w:t>
      </w:r>
    </w:p>
    <w:p w14:paraId="354C3D98" w14:textId="77777777" w:rsidR="006234A4" w:rsidRDefault="00A31816">
      <w:pPr>
        <w:pStyle w:val="Standard"/>
        <w:shd w:val="clear" w:color="auto" w:fill="B4C6E7"/>
        <w:ind w:firstLine="1418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f = </w:t>
      </w:r>
      <w:proofErr w:type="gramStart"/>
      <w:r>
        <w:rPr>
          <w:rFonts w:ascii="Courier New" w:hAnsi="Courier New"/>
          <w:sz w:val="20"/>
          <w:szCs w:val="20"/>
          <w:lang w:val="en-US"/>
        </w:rPr>
        <w:t>max(</w:t>
      </w:r>
      <w:proofErr w:type="spellStart"/>
      <w:proofErr w:type="gramEnd"/>
      <w:r>
        <w:rPr>
          <w:rFonts w:ascii="Courier New" w:hAnsi="Courier New"/>
          <w:sz w:val="20"/>
          <w:szCs w:val="20"/>
          <w:lang w:val="en-US"/>
        </w:rPr>
        <w:t>parent.g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/>
          <w:sz w:val="20"/>
          <w:szCs w:val="20"/>
          <w:lang w:val="en-US"/>
        </w:rPr>
        <w:t>vertex.h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parent.f</w:t>
      </w:r>
      <w:proofErr w:type="spellEnd"/>
      <w:r>
        <w:rPr>
          <w:rFonts w:ascii="Courier New" w:hAnsi="Courier New"/>
          <w:sz w:val="20"/>
          <w:szCs w:val="20"/>
          <w:lang w:val="en-US"/>
        </w:rPr>
        <w:t>)</w:t>
      </w:r>
    </w:p>
    <w:p w14:paraId="48E3CD0E" w14:textId="77777777" w:rsidR="006234A4" w:rsidRDefault="00A31816">
      <w:pPr>
        <w:pStyle w:val="Standard"/>
        <w:shd w:val="clear" w:color="auto" w:fill="B4C6E7"/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if</w:t>
      </w:r>
      <w:proofErr w:type="spellEnd"/>
      <w:r>
        <w:rPr>
          <w:rFonts w:ascii="Courier New" w:hAnsi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/>
          <w:sz w:val="20"/>
          <w:szCs w:val="20"/>
        </w:rPr>
        <w:t>open.length</w:t>
      </w:r>
      <w:proofErr w:type="spellEnd"/>
      <w:r>
        <w:rPr>
          <w:rFonts w:ascii="Courier New" w:hAnsi="Courier New"/>
          <w:sz w:val="20"/>
          <w:szCs w:val="20"/>
        </w:rPr>
        <w:t xml:space="preserve"> === 0)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/>
          <w:sz w:val="20"/>
          <w:szCs w:val="20"/>
        </w:rPr>
        <w:t>false</w:t>
      </w:r>
      <w:proofErr w:type="spellEnd"/>
      <w:r>
        <w:rPr>
          <w:rFonts w:ascii="Courier New" w:hAnsi="Courier New"/>
          <w:sz w:val="20"/>
          <w:szCs w:val="20"/>
          <w:lang w:val="en-US"/>
        </w:rPr>
        <w:t>, false]</w:t>
      </w:r>
    </w:p>
    <w:p w14:paraId="663E6DF2" w14:textId="77777777" w:rsidR="006234A4" w:rsidRDefault="00A31816">
      <w:pPr>
        <w:pStyle w:val="Standard"/>
        <w:shd w:val="clear" w:color="auto" w:fill="B4C6E7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  <w:lang w:val="en-US"/>
        </w:rPr>
        <w:t>repeat:</w:t>
      </w:r>
    </w:p>
    <w:p w14:paraId="040CD148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best =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open.lowest</w:t>
      </w:r>
      <w:proofErr w:type="spellEnd"/>
      <w:proofErr w:type="gramEnd"/>
    </w:p>
    <w:p w14:paraId="7AC56E00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best.f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/>
          <w:sz w:val="20"/>
          <w:szCs w:val="20"/>
          <w:lang w:val="en-US"/>
        </w:rPr>
        <w:t>fLimit</w:t>
      </w:r>
      <w:proofErr w:type="spellEnd"/>
      <w:r>
        <w:rPr>
          <w:rFonts w:ascii="Courier New" w:hAnsi="Courier New"/>
          <w:sz w:val="20"/>
          <w:szCs w:val="20"/>
          <w:lang w:val="en-US"/>
        </w:rPr>
        <w:t>) {</w:t>
      </w:r>
    </w:p>
    <w:p w14:paraId="0319F4B5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ab/>
        <w:t xml:space="preserve">return [false,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best.f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];</w:t>
      </w:r>
    </w:p>
    <w:p w14:paraId="15CD7D3A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</w:t>
      </w:r>
      <w:r>
        <w:rPr>
          <w:rFonts w:ascii="Courier New" w:hAnsi="Courier New"/>
          <w:sz w:val="20"/>
          <w:szCs w:val="20"/>
          <w:lang w:val="en-US"/>
        </w:rPr>
        <w:tab/>
        <w:t>}</w:t>
      </w:r>
    </w:p>
    <w:p w14:paraId="0749D9C4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alternative =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open.nextLowest</w:t>
      </w:r>
      <w:proofErr w:type="spellEnd"/>
      <w:proofErr w:type="gramEnd"/>
    </w:p>
    <w:p w14:paraId="3733E774" w14:textId="77777777" w:rsidR="006234A4" w:rsidRDefault="00A31816">
      <w:pPr>
        <w:pStyle w:val="Standard"/>
        <w:shd w:val="clear" w:color="auto" w:fill="B4C6E7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 xml:space="preserve">[result,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best.f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] = RBFS(best, min(</w:t>
      </w:r>
      <w:proofErr w:type="spellStart"/>
      <w:r>
        <w:rPr>
          <w:rFonts w:ascii="Courier New" w:hAnsi="Courier New"/>
          <w:sz w:val="20"/>
          <w:szCs w:val="20"/>
          <w:lang w:val="en-US"/>
        </w:rPr>
        <w:t>fLimint</w:t>
      </w:r>
      <w:proofErr w:type="spellEnd"/>
      <w:r>
        <w:rPr>
          <w:rFonts w:ascii="Courier New" w:hAnsi="Courier New"/>
          <w:sz w:val="20"/>
          <w:szCs w:val="20"/>
          <w:lang w:val="en-US"/>
        </w:rPr>
        <w:t>, alternative))</w:t>
      </w:r>
    </w:p>
    <w:p w14:paraId="5D433045" w14:textId="77777777" w:rsidR="006234A4" w:rsidRDefault="00A31816">
      <w:pPr>
        <w:pStyle w:val="Standard"/>
        <w:shd w:val="clear" w:color="auto" w:fill="B4C6E7"/>
      </w:pPr>
      <w:r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  <w:lang w:val="en-US"/>
        </w:rPr>
        <w:tab/>
        <w:t>if(result) return [result, false]</w:t>
      </w:r>
    </w:p>
    <w:p w14:paraId="759FACD1" w14:textId="77777777" w:rsidR="006234A4" w:rsidRDefault="006234A4">
      <w:pPr>
        <w:pageBreakBefore/>
        <w:rPr>
          <w:lang w:val="en-US"/>
        </w:rPr>
      </w:pPr>
    </w:p>
    <w:p w14:paraId="09B5C165" w14:textId="77777777" w:rsidR="006234A4" w:rsidRDefault="00A31816">
      <w:pPr>
        <w:pStyle w:val="2"/>
      </w:pPr>
      <w:bookmarkStart w:id="23" w:name="_Toc509035768"/>
      <w:bookmarkStart w:id="24" w:name="_Toc509035904"/>
      <w:bookmarkStart w:id="25" w:name="_Toc514289617"/>
      <w:bookmarkStart w:id="26" w:name="_Toc81070692"/>
      <w:bookmarkStart w:id="27" w:name="_Toc84023098"/>
      <w:r>
        <w:t>Програмна реалізація</w:t>
      </w:r>
      <w:bookmarkEnd w:id="23"/>
      <w:bookmarkEnd w:id="24"/>
      <w:bookmarkEnd w:id="25"/>
      <w:bookmarkEnd w:id="26"/>
      <w:bookmarkEnd w:id="27"/>
    </w:p>
    <w:p w14:paraId="1CC8EFB9" w14:textId="77777777" w:rsidR="006234A4" w:rsidRDefault="00A31816">
      <w:pPr>
        <w:pStyle w:val="3"/>
      </w:pPr>
      <w:bookmarkStart w:id="28" w:name="_Toc514289618"/>
      <w:bookmarkStart w:id="29" w:name="_Toc81070693"/>
      <w:bookmarkStart w:id="30" w:name="_Toc509035769"/>
      <w:bookmarkStart w:id="31" w:name="_Toc509035905"/>
      <w:bookmarkStart w:id="32" w:name="_Toc84023099"/>
      <w:r>
        <w:t>Вихідний код</w:t>
      </w:r>
      <w:bookmarkEnd w:id="28"/>
      <w:bookmarkEnd w:id="29"/>
      <w:bookmarkEnd w:id="30"/>
      <w:bookmarkEnd w:id="31"/>
      <w:bookmarkEnd w:id="32"/>
    </w:p>
    <w:p w14:paraId="63A1503D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3E9031A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3CCE2A1D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C326ED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('./State.js');</w:t>
      </w:r>
    </w:p>
    <w:p w14:paraId="45D2A21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('./Matrix.js');</w:t>
      </w:r>
    </w:p>
    <w:p w14:paraId="3CA2305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('./Tree.js');</w:t>
      </w:r>
    </w:p>
    <w:p w14:paraId="3525527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shuffle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('./shuffle.js');</w:t>
      </w:r>
    </w:p>
    <w:p w14:paraId="73D9AFC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('./Vertex.js');</w:t>
      </w:r>
    </w:p>
    <w:p w14:paraId="0138DAC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PriorityQueue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('./PriorityQueue.js');</w:t>
      </w:r>
    </w:p>
    <w:p w14:paraId="7D2EDA30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09755CF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class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Puzzle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767C934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constructor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initialState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42BB87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this.s</w:t>
      </w:r>
      <w:r>
        <w:rPr>
          <w:rFonts w:ascii="Bahnschrift Light" w:hAnsi="Bahnschrift Light"/>
          <w:sz w:val="18"/>
          <w:szCs w:val="18"/>
        </w:rPr>
        <w:t>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!</w:t>
      </w:r>
      <w:proofErr w:type="spellStart"/>
      <w:r>
        <w:rPr>
          <w:rFonts w:ascii="Bahnschrift Light" w:hAnsi="Bahnschrift Light"/>
          <w:sz w:val="18"/>
          <w:szCs w:val="18"/>
        </w:rPr>
        <w:t>initialState</w:t>
      </w:r>
      <w:proofErr w:type="spellEnd"/>
    </w:p>
    <w:p w14:paraId="3C501F1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?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.#</w:t>
      </w:r>
      <w:proofErr w:type="spellStart"/>
      <w:r>
        <w:rPr>
          <w:rFonts w:ascii="Bahnschrift Light" w:hAnsi="Bahnschrift Light"/>
          <w:sz w:val="18"/>
          <w:szCs w:val="18"/>
        </w:rPr>
        <w:t>generateState</w:t>
      </w:r>
      <w:proofErr w:type="spellEnd"/>
      <w:r>
        <w:rPr>
          <w:rFonts w:ascii="Bahnschrift Light" w:hAnsi="Bahnschrift Light"/>
          <w:sz w:val="18"/>
          <w:szCs w:val="18"/>
        </w:rPr>
        <w:t>()</w:t>
      </w:r>
    </w:p>
    <w:p w14:paraId="68C4C2B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: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initialState</w:t>
      </w:r>
      <w:proofErr w:type="spellEnd"/>
      <w:r>
        <w:rPr>
          <w:rFonts w:ascii="Bahnschrift Light" w:hAnsi="Bahnschrift Light"/>
          <w:sz w:val="18"/>
          <w:szCs w:val="18"/>
        </w:rPr>
        <w:t>));</w:t>
      </w:r>
    </w:p>
    <w:p w14:paraId="5F6EC3C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37591583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6F9B1E3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#generateState() {</w:t>
      </w:r>
    </w:p>
    <w:p w14:paraId="2CE37688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ids</w:t>
      </w:r>
      <w:proofErr w:type="spellEnd"/>
      <w:r>
        <w:rPr>
          <w:rFonts w:ascii="Bahnschrift Light" w:hAnsi="Bahnschrift Light"/>
          <w:sz w:val="18"/>
          <w:szCs w:val="18"/>
        </w:rPr>
        <w:t xml:space="preserve"> = [1, 2, 3, 4, 5, 6, 7, 8,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];</w:t>
      </w:r>
    </w:p>
    <w:p w14:paraId="2D4702C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shuffledIds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shuffle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ids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1841FE5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([</w:t>
      </w:r>
    </w:p>
    <w:p w14:paraId="36C7CB2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shuffledIds.slice</w:t>
      </w:r>
      <w:proofErr w:type="spellEnd"/>
      <w:r>
        <w:rPr>
          <w:rFonts w:ascii="Bahnschrift Light" w:hAnsi="Bahnschrift Light"/>
          <w:sz w:val="18"/>
          <w:szCs w:val="18"/>
        </w:rPr>
        <w:t>(0, 3),</w:t>
      </w:r>
    </w:p>
    <w:p w14:paraId="29C8F50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shuffledIds.slice</w:t>
      </w:r>
      <w:proofErr w:type="spellEnd"/>
      <w:r>
        <w:rPr>
          <w:rFonts w:ascii="Bahnschrift Light" w:hAnsi="Bahnschrift Light"/>
          <w:sz w:val="18"/>
          <w:szCs w:val="18"/>
        </w:rPr>
        <w:t>(3, 6),</w:t>
      </w:r>
    </w:p>
    <w:p w14:paraId="1D6BE16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shuffledIds.slice</w:t>
      </w:r>
      <w:proofErr w:type="spellEnd"/>
      <w:r>
        <w:rPr>
          <w:rFonts w:ascii="Bahnschrift Light" w:hAnsi="Bahnschrift Light"/>
          <w:sz w:val="18"/>
          <w:szCs w:val="18"/>
        </w:rPr>
        <w:t>(6, 9),</w:t>
      </w:r>
    </w:p>
    <w:p w14:paraId="4EB4306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]);</w:t>
      </w:r>
    </w:p>
    <w:p w14:paraId="71B1810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41B10BA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01881B2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073471D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findSolutionBFS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logger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01FF24D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setTimeout</w:t>
      </w:r>
      <w:proofErr w:type="spellEnd"/>
      <w:r>
        <w:rPr>
          <w:rFonts w:ascii="Bahnschrift Light" w:hAnsi="Bahnschrift Light"/>
          <w:sz w:val="18"/>
          <w:szCs w:val="18"/>
        </w:rPr>
        <w:t>(() =&gt; {</w:t>
      </w:r>
    </w:p>
    <w:p w14:paraId="3434EB4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logger.send</w:t>
      </w:r>
      <w:proofErr w:type="spellEnd"/>
      <w:r>
        <w:rPr>
          <w:rFonts w:ascii="Bahnschrift Light" w:hAnsi="Bahnschrift Light"/>
          <w:sz w:val="18"/>
          <w:szCs w:val="18"/>
        </w:rPr>
        <w:t xml:space="preserve">({ </w:t>
      </w:r>
      <w:proofErr w:type="spellStart"/>
      <w:r>
        <w:rPr>
          <w:rFonts w:ascii="Bahnschrift Light" w:hAnsi="Bahnschrift Light"/>
          <w:sz w:val="18"/>
          <w:szCs w:val="18"/>
        </w:rPr>
        <w:t>name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 xml:space="preserve">',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Time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limit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exeeded</w:t>
      </w:r>
      <w:proofErr w:type="spellEnd"/>
      <w:r>
        <w:rPr>
          <w:rFonts w:ascii="Bahnschrift Light" w:hAnsi="Bahnschrift Light"/>
          <w:sz w:val="18"/>
          <w:szCs w:val="18"/>
        </w:rPr>
        <w:t>' });</w:t>
      </w:r>
    </w:p>
    <w:p w14:paraId="6D32CBD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proces</w:t>
      </w:r>
      <w:r>
        <w:rPr>
          <w:rFonts w:ascii="Bahnschrift Light" w:hAnsi="Bahnschrift Light"/>
          <w:sz w:val="18"/>
          <w:szCs w:val="18"/>
        </w:rPr>
        <w:t>s.exit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50C3387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}, 1000 * 60 * 30);</w:t>
      </w:r>
    </w:p>
    <w:p w14:paraId="6C5B32E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Promise</w:t>
      </w:r>
      <w:proofErr w:type="spellEnd"/>
      <w:r>
        <w:rPr>
          <w:rFonts w:ascii="Bahnschrift Light" w:hAnsi="Bahnschrift Light"/>
          <w:sz w:val="18"/>
          <w:szCs w:val="18"/>
        </w:rPr>
        <w:t>((</w:t>
      </w:r>
      <w:proofErr w:type="spellStart"/>
      <w:r>
        <w:rPr>
          <w:rFonts w:ascii="Bahnschrift Light" w:hAnsi="Bahnschrift Light"/>
          <w:sz w:val="18"/>
          <w:szCs w:val="18"/>
        </w:rPr>
        <w:t>resolve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reject</w:t>
      </w:r>
      <w:proofErr w:type="spellEnd"/>
      <w:r>
        <w:rPr>
          <w:rFonts w:ascii="Bahnschrift Light" w:hAnsi="Bahnschrift Light"/>
          <w:sz w:val="18"/>
          <w:szCs w:val="18"/>
        </w:rPr>
        <w:t>) =&gt; {</w:t>
      </w:r>
    </w:p>
    <w:p w14:paraId="01BDC9A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rootNode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({</w:t>
      </w:r>
    </w:p>
    <w:p w14:paraId="68EDC27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this.state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04493A6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chosenChange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08533C1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7C36208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depth</w:t>
      </w:r>
      <w:proofErr w:type="spellEnd"/>
      <w:r>
        <w:rPr>
          <w:rFonts w:ascii="Bahnschrift Light" w:hAnsi="Bahnschrift Light"/>
          <w:sz w:val="18"/>
          <w:szCs w:val="18"/>
        </w:rPr>
        <w:t>: 0,</w:t>
      </w:r>
    </w:p>
    <w:p w14:paraId="438B3F9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});</w:t>
      </w:r>
    </w:p>
    <w:p w14:paraId="5012C48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rootNod</w:t>
      </w:r>
      <w:r>
        <w:rPr>
          <w:rFonts w:ascii="Bahnschrift Light" w:hAnsi="Bahnschrift Light"/>
          <w:sz w:val="18"/>
          <w:szCs w:val="18"/>
        </w:rPr>
        <w:t>e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7B0ACFAD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68CE0F1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open</w:t>
      </w:r>
      <w:proofErr w:type="spellEnd"/>
      <w:r>
        <w:rPr>
          <w:rFonts w:ascii="Bahnschrift Light" w:hAnsi="Bahnschrift Light"/>
          <w:sz w:val="18"/>
          <w:szCs w:val="18"/>
        </w:rPr>
        <w:t xml:space="preserve"> = [</w:t>
      </w:r>
      <w:proofErr w:type="spellStart"/>
      <w:r>
        <w:rPr>
          <w:rFonts w:ascii="Bahnschrift Light" w:hAnsi="Bahnschrift Light"/>
          <w:sz w:val="18"/>
          <w:szCs w:val="18"/>
        </w:rPr>
        <w:t>rootNode</w:t>
      </w:r>
      <w:proofErr w:type="spellEnd"/>
      <w:r>
        <w:rPr>
          <w:rFonts w:ascii="Bahnschrift Light" w:hAnsi="Bahnschrift Light"/>
          <w:sz w:val="18"/>
          <w:szCs w:val="18"/>
        </w:rPr>
        <w:t>];</w:t>
      </w:r>
    </w:p>
    <w:p w14:paraId="4426C1B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closed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[];</w:t>
      </w:r>
    </w:p>
    <w:p w14:paraId="1DE1B4A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while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true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6DC9FE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open.shift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08EFE32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parent.data.state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5E8F3B3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04DA194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parentState.matrix.isEqual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Puzzle.solutionTemplate</w:t>
      </w:r>
      <w:proofErr w:type="spellEnd"/>
      <w:r>
        <w:rPr>
          <w:rFonts w:ascii="Bahnschrift Light" w:hAnsi="Bahnschrift Light"/>
          <w:sz w:val="18"/>
          <w:szCs w:val="18"/>
        </w:rPr>
        <w:t>))) {</w:t>
      </w:r>
    </w:p>
    <w:p w14:paraId="3E07BCF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console.log(</w:t>
      </w:r>
      <w:proofErr w:type="spellStart"/>
      <w:r>
        <w:rPr>
          <w:rFonts w:ascii="Bahnschrift Light" w:hAnsi="Bahnschrift Light"/>
          <w:sz w:val="18"/>
          <w:szCs w:val="18"/>
        </w:rPr>
        <w:t>parentState.printState</w:t>
      </w:r>
      <w:proofErr w:type="spellEnd"/>
      <w:r>
        <w:rPr>
          <w:rFonts w:ascii="Bahnschrift Light" w:hAnsi="Bahnschrift Light"/>
          <w:sz w:val="18"/>
          <w:szCs w:val="18"/>
        </w:rPr>
        <w:t>());</w:t>
      </w:r>
    </w:p>
    <w:p w14:paraId="49E8135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resolve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673B97E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break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43F267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35B3DA95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FD54BE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newVerteces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[];</w:t>
      </w:r>
    </w:p>
    <w:p w14:paraId="44CD216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possibleChange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parentState.possibleChanges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0C8823E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parentState.changeState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</w:t>
      </w:r>
      <w:r>
        <w:rPr>
          <w:rFonts w:ascii="Bahnschrift Light" w:hAnsi="Bahnschrift Light"/>
          <w:sz w:val="18"/>
          <w:szCs w:val="18"/>
        </w:rPr>
        <w:t>ossibleChange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5DD5E51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(!</w:t>
      </w:r>
      <w:proofErr w:type="spellStart"/>
      <w:r>
        <w:rPr>
          <w:rFonts w:ascii="Bahnschrift Light" w:hAnsi="Bahnschrift Light"/>
          <w:sz w:val="18"/>
          <w:szCs w:val="18"/>
        </w:rPr>
        <w:t>closed.includes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newState.matrix.toString</w:t>
      </w:r>
      <w:proofErr w:type="spellEnd"/>
      <w:r>
        <w:rPr>
          <w:rFonts w:ascii="Bahnschrift Light" w:hAnsi="Bahnschrift Light"/>
          <w:sz w:val="18"/>
          <w:szCs w:val="18"/>
        </w:rPr>
        <w:t>())) {</w:t>
      </w:r>
    </w:p>
    <w:p w14:paraId="71C2F94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newVerteces.push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</w:p>
    <w:p w14:paraId="5FE1E2A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({</w:t>
      </w:r>
    </w:p>
    <w:p w14:paraId="77C1BE3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 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newState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5EAB4D1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  </w:t>
      </w:r>
      <w:proofErr w:type="spellStart"/>
      <w:r>
        <w:rPr>
          <w:rFonts w:ascii="Bahnschrift Light" w:hAnsi="Bahnschrift Light"/>
          <w:sz w:val="18"/>
          <w:szCs w:val="18"/>
        </w:rPr>
        <w:t>chosenChange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possibleChange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6CB9A18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 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2875C18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  </w:t>
      </w:r>
      <w:proofErr w:type="spellStart"/>
      <w:r>
        <w:rPr>
          <w:rFonts w:ascii="Bahnschrift Light" w:hAnsi="Bahnschrift Light"/>
          <w:sz w:val="18"/>
          <w:szCs w:val="18"/>
        </w:rPr>
        <w:t>de</w:t>
      </w:r>
      <w:r>
        <w:rPr>
          <w:rFonts w:ascii="Bahnschrift Light" w:hAnsi="Bahnschrift Light"/>
          <w:sz w:val="18"/>
          <w:szCs w:val="18"/>
        </w:rPr>
        <w:t>pth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parent.data.depth</w:t>
      </w:r>
      <w:proofErr w:type="spellEnd"/>
      <w:r>
        <w:rPr>
          <w:rFonts w:ascii="Bahnschrift Light" w:hAnsi="Bahnschrift Light"/>
          <w:sz w:val="18"/>
          <w:szCs w:val="18"/>
        </w:rPr>
        <w:t xml:space="preserve"> + 1,</w:t>
      </w:r>
    </w:p>
    <w:p w14:paraId="488D649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})</w:t>
      </w:r>
    </w:p>
    <w:p w14:paraId="73585F2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);</w:t>
      </w:r>
    </w:p>
    <w:p w14:paraId="204634E8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</w:t>
      </w:r>
    </w:p>
    <w:p w14:paraId="4068598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7E3EB706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700697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newVerteces.length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0) {</w:t>
      </w:r>
    </w:p>
    <w:p w14:paraId="75DB306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tree.expand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, ...</w:t>
      </w:r>
      <w:proofErr w:type="spellStart"/>
      <w:r>
        <w:rPr>
          <w:rFonts w:ascii="Bahnschrift Light" w:hAnsi="Bahnschrift Light"/>
          <w:sz w:val="18"/>
          <w:szCs w:val="18"/>
        </w:rPr>
        <w:t>newVerteces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74DBE8E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open.push</w:t>
      </w:r>
      <w:proofErr w:type="spellEnd"/>
      <w:r>
        <w:rPr>
          <w:rFonts w:ascii="Bahnschrift Light" w:hAnsi="Bahnschrift Light"/>
          <w:sz w:val="18"/>
          <w:szCs w:val="18"/>
        </w:rPr>
        <w:t>(...</w:t>
      </w:r>
      <w:proofErr w:type="spellStart"/>
      <w:r>
        <w:rPr>
          <w:rFonts w:ascii="Bahnschrift Light" w:hAnsi="Bahnschrift Light"/>
          <w:sz w:val="18"/>
          <w:szCs w:val="18"/>
        </w:rPr>
        <w:t>newVerteces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3381F27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1B3F299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closed.push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parentState.matrix.</w:t>
      </w:r>
      <w:r>
        <w:rPr>
          <w:rFonts w:ascii="Bahnschrift Light" w:hAnsi="Bahnschrift Light"/>
          <w:sz w:val="18"/>
          <w:szCs w:val="18"/>
        </w:rPr>
        <w:t>toString</w:t>
      </w:r>
      <w:proofErr w:type="spellEnd"/>
      <w:r>
        <w:rPr>
          <w:rFonts w:ascii="Bahnschrift Light" w:hAnsi="Bahnschrift Light"/>
          <w:sz w:val="18"/>
          <w:szCs w:val="18"/>
        </w:rPr>
        <w:t>());</w:t>
      </w:r>
    </w:p>
    <w:p w14:paraId="612AD9A5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3EC88B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open.length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=== 0) {</w:t>
      </w:r>
    </w:p>
    <w:p w14:paraId="64451B3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reject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Expandable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empty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4A32AF5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157CFDE3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7724B52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logger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6472C4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process.resourceUsage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maxRSS</w:t>
      </w:r>
      <w:proofErr w:type="spellEnd"/>
      <w:r>
        <w:rPr>
          <w:rFonts w:ascii="Bahnschrift Light" w:hAnsi="Bahnschrift Light"/>
          <w:sz w:val="18"/>
          <w:szCs w:val="18"/>
        </w:rPr>
        <w:t xml:space="preserve"> / 1000 &gt; 512) {</w:t>
      </w:r>
    </w:p>
    <w:p w14:paraId="037B859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logger.send</w:t>
      </w:r>
      <w:proofErr w:type="spellEnd"/>
      <w:r>
        <w:rPr>
          <w:rFonts w:ascii="Bahnschrift Light" w:hAnsi="Bahnschrift Light"/>
          <w:sz w:val="18"/>
          <w:szCs w:val="18"/>
        </w:rPr>
        <w:t xml:space="preserve">({ </w:t>
      </w:r>
      <w:proofErr w:type="spellStart"/>
      <w:r>
        <w:rPr>
          <w:rFonts w:ascii="Bahnschrift Light" w:hAnsi="Bahnschrift Light"/>
          <w:sz w:val="18"/>
          <w:szCs w:val="18"/>
        </w:rPr>
        <w:t>name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 xml:space="preserve">',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Maximum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heap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size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exeeded</w:t>
      </w:r>
      <w:proofErr w:type="spellEnd"/>
      <w:r>
        <w:rPr>
          <w:rFonts w:ascii="Bahnschrift Light" w:hAnsi="Bahnschrift Light"/>
          <w:sz w:val="18"/>
          <w:szCs w:val="18"/>
        </w:rPr>
        <w:t>' });</w:t>
      </w:r>
    </w:p>
    <w:p w14:paraId="34C03F0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process.exit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4E3FD01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</w:t>
      </w:r>
    </w:p>
    <w:p w14:paraId="011E80D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logger.send</w:t>
      </w:r>
      <w:proofErr w:type="spellEnd"/>
      <w:r>
        <w:rPr>
          <w:rFonts w:ascii="Bahnschrift Light" w:hAnsi="Bahnschrift Light"/>
          <w:sz w:val="18"/>
          <w:szCs w:val="18"/>
        </w:rPr>
        <w:t>({</w:t>
      </w:r>
    </w:p>
    <w:p w14:paraId="0A42397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name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',</w:t>
      </w:r>
    </w:p>
    <w:p w14:paraId="29A4216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: {</w:t>
      </w:r>
    </w:p>
    <w:p w14:paraId="18A2BCE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memory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process.resourceUsage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maxRSS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3635E6D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depth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parent.data.depth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4CE66E8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},</w:t>
      </w:r>
    </w:p>
    <w:p w14:paraId="3F2C440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});</w:t>
      </w:r>
    </w:p>
    <w:p w14:paraId="2039D55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65B9876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198C416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});</w:t>
      </w:r>
    </w:p>
    <w:p w14:paraId="34B4DA3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19253240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3057DC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findSolutionRBFS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logger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4B7A598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setTimeout</w:t>
      </w:r>
      <w:proofErr w:type="spellEnd"/>
      <w:r>
        <w:rPr>
          <w:rFonts w:ascii="Bahnschrift Light" w:hAnsi="Bahnschrift Light"/>
          <w:sz w:val="18"/>
          <w:szCs w:val="18"/>
        </w:rPr>
        <w:t>(() =&gt; {</w:t>
      </w:r>
    </w:p>
    <w:p w14:paraId="545891A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logger.send</w:t>
      </w:r>
      <w:proofErr w:type="spellEnd"/>
      <w:r>
        <w:rPr>
          <w:rFonts w:ascii="Bahnschrift Light" w:hAnsi="Bahnschrift Light"/>
          <w:sz w:val="18"/>
          <w:szCs w:val="18"/>
        </w:rPr>
        <w:t xml:space="preserve">({ </w:t>
      </w:r>
      <w:proofErr w:type="spellStart"/>
      <w:r>
        <w:rPr>
          <w:rFonts w:ascii="Bahnschrift Light" w:hAnsi="Bahnschrift Light"/>
          <w:sz w:val="18"/>
          <w:szCs w:val="18"/>
        </w:rPr>
        <w:t>name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 xml:space="preserve">',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Time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limit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exeeded</w:t>
      </w:r>
      <w:proofErr w:type="spellEnd"/>
      <w:r>
        <w:rPr>
          <w:rFonts w:ascii="Bahnschrift Light" w:hAnsi="Bahnschrift Light"/>
          <w:sz w:val="18"/>
          <w:szCs w:val="18"/>
        </w:rPr>
        <w:t>' });</w:t>
      </w:r>
    </w:p>
    <w:p w14:paraId="64D9BBC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process.exit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10053C3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}, 1000 * 60 * 30);</w:t>
      </w:r>
    </w:p>
    <w:p w14:paraId="33E33CE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Promise</w:t>
      </w:r>
      <w:proofErr w:type="spellEnd"/>
      <w:r>
        <w:rPr>
          <w:rFonts w:ascii="Bahnschrift Light" w:hAnsi="Bahnschrift Light"/>
          <w:sz w:val="18"/>
          <w:szCs w:val="18"/>
        </w:rPr>
        <w:t>((</w:t>
      </w:r>
      <w:proofErr w:type="spellStart"/>
      <w:r>
        <w:rPr>
          <w:rFonts w:ascii="Bahnschrift Light" w:hAnsi="Bahnschrift Light"/>
          <w:sz w:val="18"/>
          <w:szCs w:val="18"/>
        </w:rPr>
        <w:t>resolve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reject</w:t>
      </w:r>
      <w:proofErr w:type="spellEnd"/>
      <w:r>
        <w:rPr>
          <w:rFonts w:ascii="Bahnschrift Light" w:hAnsi="Bahnschrift Light"/>
          <w:sz w:val="18"/>
          <w:szCs w:val="18"/>
        </w:rPr>
        <w:t>) =&gt; {</w:t>
      </w:r>
    </w:p>
    <w:p w14:paraId="2FA3611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rootNode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({</w:t>
      </w:r>
    </w:p>
    <w:p w14:paraId="29D0E25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this.state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4D88BAF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chosenChange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1178690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5361CAD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depth</w:t>
      </w:r>
      <w:proofErr w:type="spellEnd"/>
      <w:r>
        <w:rPr>
          <w:rFonts w:ascii="Bahnschrift Light" w:hAnsi="Bahnschrift Light"/>
          <w:sz w:val="18"/>
          <w:szCs w:val="18"/>
        </w:rPr>
        <w:t>: 0,</w:t>
      </w:r>
    </w:p>
    <w:p w14:paraId="69B08F9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f: </w:t>
      </w:r>
      <w:proofErr w:type="spellStart"/>
      <w:r>
        <w:rPr>
          <w:rFonts w:ascii="Bahnschrift Light" w:hAnsi="Bahnschrift Light"/>
          <w:sz w:val="18"/>
          <w:szCs w:val="18"/>
        </w:rPr>
        <w:t>this.state.h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3582B2F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});</w:t>
      </w:r>
    </w:p>
    <w:p w14:paraId="721845E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rootNode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283FAF0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open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PriorityQueue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rootNode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Infinity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true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2E297070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06CB3F9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rbfs</w:t>
      </w:r>
      <w:proofErr w:type="spellEnd"/>
      <w:r>
        <w:rPr>
          <w:rFonts w:ascii="Bahnschrift Light" w:hAnsi="Bahnschrift Light"/>
          <w:sz w:val="18"/>
          <w:szCs w:val="18"/>
        </w:rPr>
        <w:t xml:space="preserve"> = 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fLimit</w:t>
      </w:r>
      <w:proofErr w:type="spellEnd"/>
      <w:r>
        <w:rPr>
          <w:rFonts w:ascii="Bahnschrift Light" w:hAnsi="Bahnschrift Light"/>
          <w:sz w:val="18"/>
          <w:szCs w:val="18"/>
        </w:rPr>
        <w:t>) =&gt; {</w:t>
      </w:r>
    </w:p>
    <w:p w14:paraId="3E52976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(!</w:t>
      </w:r>
      <w:proofErr w:type="spellStart"/>
      <w:r>
        <w:rPr>
          <w:rFonts w:ascii="Bahnschrift Light" w:hAnsi="Bahnschrift Light"/>
          <w:sz w:val="18"/>
          <w:szCs w:val="18"/>
        </w:rPr>
        <w:t>tree.verteces.includes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)) {</w:t>
      </w:r>
    </w:p>
    <w:p w14:paraId="01885D8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[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];</w:t>
      </w:r>
    </w:p>
    <w:p w14:paraId="67790CE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29F2278F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9E46C1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parent.data.state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B14AC9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parentState.matrix.isEq</w:t>
      </w:r>
      <w:r>
        <w:rPr>
          <w:rFonts w:ascii="Bahnschrift Light" w:hAnsi="Bahnschrift Light"/>
          <w:sz w:val="18"/>
          <w:szCs w:val="18"/>
        </w:rPr>
        <w:t>ual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Puzzle.solutionTemplate</w:t>
      </w:r>
      <w:proofErr w:type="spellEnd"/>
      <w:r>
        <w:rPr>
          <w:rFonts w:ascii="Bahnschrift Light" w:hAnsi="Bahnschrift Light"/>
          <w:sz w:val="18"/>
          <w:szCs w:val="18"/>
        </w:rPr>
        <w:t>))) {</w:t>
      </w:r>
    </w:p>
    <w:p w14:paraId="432CFF3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[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];</w:t>
      </w:r>
    </w:p>
    <w:p w14:paraId="3047678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3E5A6BC6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2DE54F5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possibleChange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parentState.possibleChanges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121903A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parentState.changeState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possibleChange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0FA6CFD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({</w:t>
      </w:r>
    </w:p>
    <w:p w14:paraId="0D7F817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newState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6F963AF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chosenChange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possibleChange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71622C2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5E44434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depth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parent.data.depth</w:t>
      </w:r>
      <w:proofErr w:type="spellEnd"/>
      <w:r>
        <w:rPr>
          <w:rFonts w:ascii="Bahnschrift Light" w:hAnsi="Bahnschrift Light"/>
          <w:sz w:val="18"/>
          <w:szCs w:val="18"/>
        </w:rPr>
        <w:t xml:space="preserve"> + 1,</w:t>
      </w:r>
    </w:p>
    <w:p w14:paraId="7BD70CA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f: </w:t>
      </w:r>
      <w:proofErr w:type="spellStart"/>
      <w:r>
        <w:rPr>
          <w:rFonts w:ascii="Bahnschrift Light" w:hAnsi="Bahnschrift Light"/>
          <w:sz w:val="18"/>
          <w:szCs w:val="18"/>
        </w:rPr>
        <w:t>Math.max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parent.data.depth</w:t>
      </w:r>
      <w:proofErr w:type="spellEnd"/>
      <w:r>
        <w:rPr>
          <w:rFonts w:ascii="Bahnschrift Light" w:hAnsi="Bahnschrift Light"/>
          <w:sz w:val="18"/>
          <w:szCs w:val="18"/>
        </w:rPr>
        <w:t xml:space="preserve"> + 1 + </w:t>
      </w:r>
      <w:proofErr w:type="spellStart"/>
      <w:r>
        <w:rPr>
          <w:rFonts w:ascii="Bahnschrift Light" w:hAnsi="Bahnschrift Light"/>
          <w:sz w:val="18"/>
          <w:szCs w:val="18"/>
        </w:rPr>
        <w:t>newState.h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parent.data.f</w:t>
      </w:r>
      <w:proofErr w:type="spellEnd"/>
      <w:r>
        <w:rPr>
          <w:rFonts w:ascii="Bahnschrift Light" w:hAnsi="Bahnschrift Light"/>
          <w:sz w:val="18"/>
          <w:szCs w:val="18"/>
        </w:rPr>
        <w:t>),</w:t>
      </w:r>
    </w:p>
    <w:p w14:paraId="040C820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});</w:t>
      </w:r>
    </w:p>
    <w:p w14:paraId="6EE47AF0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E4D3ED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tree.expand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newVertex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0470056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open.push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newVertex.data.f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588B6D8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77F671BE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447676B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open.length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=== 0) </w:t>
      </w:r>
      <w:proofErr w:type="spellStart"/>
      <w:r>
        <w:rPr>
          <w:rFonts w:ascii="Bahnschrift Light" w:hAnsi="Bahnschrift Light"/>
          <w:sz w:val="18"/>
          <w:szCs w:val="18"/>
        </w:rPr>
        <w:t>reject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No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open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left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0FB52B84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3453230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while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true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47450C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best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open.pop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2D4B14A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best.data.f</w:t>
      </w:r>
      <w:proofErr w:type="spellEnd"/>
      <w:r>
        <w:rPr>
          <w:rFonts w:ascii="Bahnschrift Light" w:hAnsi="Bahnschrift Light"/>
          <w:sz w:val="18"/>
          <w:szCs w:val="18"/>
        </w:rPr>
        <w:t xml:space="preserve"> &gt; </w:t>
      </w:r>
      <w:proofErr w:type="spellStart"/>
      <w:r>
        <w:rPr>
          <w:rFonts w:ascii="Bahnschrift Light" w:hAnsi="Bahnschrift Light"/>
          <w:sz w:val="18"/>
          <w:szCs w:val="18"/>
        </w:rPr>
        <w:t>fLimit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3464B71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[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best.data.f</w:t>
      </w:r>
      <w:proofErr w:type="spellEnd"/>
      <w:r>
        <w:rPr>
          <w:rFonts w:ascii="Bahnschrift Light" w:hAnsi="Bahnschrift Light"/>
          <w:sz w:val="18"/>
          <w:szCs w:val="18"/>
        </w:rPr>
        <w:t>];</w:t>
      </w:r>
    </w:p>
    <w:p w14:paraId="16CFE3F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</w:t>
      </w:r>
    </w:p>
    <w:p w14:paraId="40684315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7AE24EB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logger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6F3F89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process.resourceUsage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maxRSS</w:t>
      </w:r>
      <w:proofErr w:type="spellEnd"/>
      <w:r>
        <w:rPr>
          <w:rFonts w:ascii="Bahnschrift Light" w:hAnsi="Bahnschrift Light"/>
          <w:sz w:val="18"/>
          <w:szCs w:val="18"/>
        </w:rPr>
        <w:t xml:space="preserve"> / 1000 &gt; 512) {</w:t>
      </w:r>
    </w:p>
    <w:p w14:paraId="68946E6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logger.send</w:t>
      </w:r>
      <w:proofErr w:type="spellEnd"/>
      <w:r>
        <w:rPr>
          <w:rFonts w:ascii="Bahnschrift Light" w:hAnsi="Bahnschrift Light"/>
          <w:sz w:val="18"/>
          <w:szCs w:val="18"/>
        </w:rPr>
        <w:t xml:space="preserve">({ </w:t>
      </w:r>
      <w:proofErr w:type="spellStart"/>
      <w:r>
        <w:rPr>
          <w:rFonts w:ascii="Bahnschrift Light" w:hAnsi="Bahnschrift Light"/>
          <w:sz w:val="18"/>
          <w:szCs w:val="18"/>
        </w:rPr>
        <w:t>name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 xml:space="preserve">',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Maximum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heap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size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exeeded</w:t>
      </w:r>
      <w:proofErr w:type="spellEnd"/>
      <w:r>
        <w:rPr>
          <w:rFonts w:ascii="Bahnschrift Light" w:hAnsi="Bahnschrift Light"/>
          <w:sz w:val="18"/>
          <w:szCs w:val="18"/>
        </w:rPr>
        <w:t>' });</w:t>
      </w:r>
    </w:p>
    <w:p w14:paraId="215D46E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process.exit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1276F18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781D86EF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1FCE816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logger.send</w:t>
      </w:r>
      <w:proofErr w:type="spellEnd"/>
      <w:r>
        <w:rPr>
          <w:rFonts w:ascii="Bahnschrift Light" w:hAnsi="Bahnschrift Light"/>
          <w:sz w:val="18"/>
          <w:szCs w:val="18"/>
        </w:rPr>
        <w:t>({</w:t>
      </w:r>
    </w:p>
    <w:p w14:paraId="5047FD2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name</w:t>
      </w:r>
      <w:proofErr w:type="spellEnd"/>
      <w:r>
        <w:rPr>
          <w:rFonts w:ascii="Bahnschrift Light" w:hAnsi="Bahnschrift Light"/>
          <w:sz w:val="18"/>
          <w:szCs w:val="18"/>
        </w:rPr>
        <w:t>: '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',</w:t>
      </w:r>
    </w:p>
    <w:p w14:paraId="74C790B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: {</w:t>
      </w:r>
    </w:p>
    <w:p w14:paraId="27089F1E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  </w:t>
      </w:r>
      <w:proofErr w:type="spellStart"/>
      <w:r>
        <w:rPr>
          <w:rFonts w:ascii="Bahnschrift Light" w:hAnsi="Bahnschrift Light"/>
          <w:sz w:val="18"/>
          <w:szCs w:val="18"/>
        </w:rPr>
        <w:t>memory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process.resourceUsage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maxRSS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10CD108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  </w:t>
      </w:r>
      <w:proofErr w:type="spellStart"/>
      <w:r>
        <w:rPr>
          <w:rFonts w:ascii="Bahnschrift Light" w:hAnsi="Bahnschrift Light"/>
          <w:sz w:val="18"/>
          <w:szCs w:val="18"/>
        </w:rPr>
        <w:t>depth</w:t>
      </w:r>
      <w:proofErr w:type="spellEnd"/>
      <w:r>
        <w:rPr>
          <w:rFonts w:ascii="Bahnschrift Light" w:hAnsi="Bahnschrift Light"/>
          <w:sz w:val="18"/>
          <w:szCs w:val="18"/>
        </w:rPr>
        <w:t xml:space="preserve">: </w:t>
      </w:r>
      <w:proofErr w:type="spellStart"/>
      <w:r>
        <w:rPr>
          <w:rFonts w:ascii="Bahnschrift Light" w:hAnsi="Bahnschrift Light"/>
          <w:sz w:val="18"/>
          <w:szCs w:val="18"/>
        </w:rPr>
        <w:t>parent.data.depth</w:t>
      </w:r>
      <w:proofErr w:type="spellEnd"/>
      <w:r>
        <w:rPr>
          <w:rFonts w:ascii="Bahnschrift Light" w:hAnsi="Bahnschrift Light"/>
          <w:sz w:val="18"/>
          <w:szCs w:val="18"/>
        </w:rPr>
        <w:t>,</w:t>
      </w:r>
    </w:p>
    <w:p w14:paraId="25FEC6B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},</w:t>
      </w:r>
    </w:p>
    <w:p w14:paraId="3A1AD1A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});</w:t>
      </w:r>
    </w:p>
    <w:p w14:paraId="31EA6FE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</w:t>
      </w:r>
    </w:p>
    <w:p w14:paraId="09D2CDA7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77283B02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pointer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open.head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D6CB688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while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pointer</w:t>
      </w:r>
      <w:proofErr w:type="spellEnd"/>
      <w:r>
        <w:rPr>
          <w:rFonts w:ascii="Bahnschrift Light" w:hAnsi="Bahnschrift Light"/>
          <w:sz w:val="18"/>
          <w:szCs w:val="18"/>
        </w:rPr>
        <w:t xml:space="preserve"> &amp;&amp; </w:t>
      </w:r>
      <w:proofErr w:type="spellStart"/>
      <w:r>
        <w:rPr>
          <w:rFonts w:ascii="Bahnschrift Light" w:hAnsi="Bahnschrift Light"/>
          <w:sz w:val="18"/>
          <w:szCs w:val="18"/>
        </w:rPr>
        <w:t>pointer.priority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&lt;= </w:t>
      </w:r>
      <w:proofErr w:type="spellStart"/>
      <w:r>
        <w:rPr>
          <w:rFonts w:ascii="Bahnschrift Light" w:hAnsi="Bahnschrift Light"/>
          <w:sz w:val="18"/>
          <w:szCs w:val="18"/>
        </w:rPr>
        <w:t>best.data.f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EA37485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pointer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pointer.nextNode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FB9E87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</w:t>
      </w:r>
    </w:p>
    <w:p w14:paraId="2A18B28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alternative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pointer</w:t>
      </w:r>
      <w:proofErr w:type="spellEnd"/>
      <w:r>
        <w:rPr>
          <w:rFonts w:ascii="Bahnschrift Light" w:hAnsi="Bahnschrift Light"/>
          <w:sz w:val="18"/>
          <w:szCs w:val="18"/>
        </w:rPr>
        <w:t>?.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|| </w:t>
      </w:r>
      <w:proofErr w:type="spellStart"/>
      <w:r>
        <w:rPr>
          <w:rFonts w:ascii="Bahnschrift Light" w:hAnsi="Bahnschrift Light"/>
          <w:sz w:val="18"/>
          <w:szCs w:val="18"/>
        </w:rPr>
        <w:t>open.head.data.data.f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10863BA4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08AABE73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result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1958FA4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[</w:t>
      </w:r>
      <w:proofErr w:type="spellStart"/>
      <w:r>
        <w:rPr>
          <w:rFonts w:ascii="Bahnschrift Light" w:hAnsi="Bahnschrift Light"/>
          <w:sz w:val="18"/>
          <w:szCs w:val="18"/>
        </w:rPr>
        <w:t>result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best.data.f</w:t>
      </w:r>
      <w:proofErr w:type="spellEnd"/>
      <w:r>
        <w:rPr>
          <w:rFonts w:ascii="Bahnschrift Light" w:hAnsi="Bahnschrift Light"/>
          <w:sz w:val="18"/>
          <w:szCs w:val="18"/>
        </w:rPr>
        <w:t xml:space="preserve">] = </w:t>
      </w:r>
      <w:proofErr w:type="spellStart"/>
      <w:r>
        <w:rPr>
          <w:rFonts w:ascii="Bahnschrift Light" w:hAnsi="Bahnschrift Light"/>
          <w:sz w:val="18"/>
          <w:szCs w:val="18"/>
        </w:rPr>
        <w:t>rbfs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best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Math.min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fLimit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alternative</w:t>
      </w:r>
      <w:proofErr w:type="spellEnd"/>
      <w:r>
        <w:rPr>
          <w:rFonts w:ascii="Bahnschrift Light" w:hAnsi="Bahnschrift Light"/>
          <w:sz w:val="18"/>
          <w:szCs w:val="18"/>
        </w:rPr>
        <w:t>));</w:t>
      </w:r>
    </w:p>
    <w:p w14:paraId="058627A0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best.data.f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06AAD096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open.push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best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best.data.f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6210CB7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child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best.links.values</w:t>
      </w:r>
      <w:proofErr w:type="spellEnd"/>
      <w:r>
        <w:rPr>
          <w:rFonts w:ascii="Bahnschrift Light" w:hAnsi="Bahnschrift Light"/>
          <w:sz w:val="18"/>
          <w:szCs w:val="18"/>
        </w:rPr>
        <w:t>()) {</w:t>
      </w:r>
    </w:p>
    <w:p w14:paraId="395A0D7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  </w:t>
      </w:r>
      <w:proofErr w:type="spellStart"/>
      <w:r>
        <w:rPr>
          <w:rFonts w:ascii="Bahnschrift Light" w:hAnsi="Bahnschrift Light"/>
          <w:sz w:val="18"/>
          <w:szCs w:val="18"/>
        </w:rPr>
        <w:t>tree.cut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child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4EC440E9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}</w:t>
      </w:r>
    </w:p>
    <w:p w14:paraId="59FB15F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r>
        <w:rPr>
          <w:rFonts w:ascii="Bahnschrift Light" w:hAnsi="Bahnschrift Light"/>
          <w:sz w:val="18"/>
          <w:szCs w:val="18"/>
        </w:rPr>
        <w:t xml:space="preserve">  }</w:t>
      </w:r>
    </w:p>
    <w:p w14:paraId="10859C9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result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0D4FEC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[</w:t>
      </w:r>
      <w:proofErr w:type="spellStart"/>
      <w:r>
        <w:rPr>
          <w:rFonts w:ascii="Bahnschrift Light" w:hAnsi="Bahnschrift Light"/>
          <w:sz w:val="18"/>
          <w:szCs w:val="18"/>
        </w:rPr>
        <w:t>result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];</w:t>
      </w:r>
    </w:p>
    <w:p w14:paraId="363E314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}</w:t>
      </w:r>
    </w:p>
    <w:p w14:paraId="0AF4E0FD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6F67F0DF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};</w:t>
      </w:r>
    </w:p>
    <w:p w14:paraId="0190863D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207A82F1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resolve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rbfs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rootNode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Infinity</w:t>
      </w:r>
      <w:proofErr w:type="spellEnd"/>
      <w:r>
        <w:rPr>
          <w:rFonts w:ascii="Bahnschrift Light" w:hAnsi="Bahnschrift Light"/>
          <w:sz w:val="18"/>
          <w:szCs w:val="18"/>
        </w:rPr>
        <w:t>));</w:t>
      </w:r>
    </w:p>
    <w:p w14:paraId="16FE148C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});</w:t>
      </w:r>
    </w:p>
    <w:p w14:paraId="2C66F84B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055024A3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6E9A32B4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static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solutionTemplate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State.GoalState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2C980F67" w14:textId="77777777" w:rsidR="006234A4" w:rsidRDefault="00A31816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}</w:t>
      </w:r>
    </w:p>
    <w:p w14:paraId="6093A2C8" w14:textId="77777777" w:rsidR="006234A4" w:rsidRDefault="006234A4">
      <w:pPr>
        <w:pStyle w:val="Standard"/>
        <w:shd w:val="clear" w:color="auto" w:fill="8EAADB"/>
        <w:rPr>
          <w:rFonts w:ascii="Bahnschrift Light" w:hAnsi="Bahnschrift Light"/>
          <w:sz w:val="18"/>
          <w:szCs w:val="18"/>
        </w:rPr>
      </w:pPr>
    </w:p>
    <w:p w14:paraId="1AD8AD9F" w14:textId="77777777" w:rsidR="006234A4" w:rsidRDefault="00A31816">
      <w:pPr>
        <w:pStyle w:val="Standard"/>
        <w:shd w:val="clear" w:color="auto" w:fill="8EAADB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Puzzle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058973DF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052EF3F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7551851F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536CD9E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('./Matrix.js');</w:t>
      </w:r>
    </w:p>
    <w:p w14:paraId="11F0D654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5F5B12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class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43E97A7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constructor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6F0B7FA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.#</w:t>
      </w:r>
      <w:proofErr w:type="spellStart"/>
      <w:r>
        <w:rPr>
          <w:rFonts w:ascii="Bahnschrift Light" w:hAnsi="Bahnschrift Light"/>
          <w:sz w:val="18"/>
          <w:szCs w:val="18"/>
        </w:rPr>
        <w:t>checkMatrix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272DA08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this.matrix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1C7554E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5C4722A5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008F00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#checkMatrix(matrix) {</w:t>
      </w:r>
    </w:p>
    <w:p w14:paraId="61ED1F7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</w:p>
    <w:p w14:paraId="60DC4FA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Matrix.isMatrix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 &amp;&amp;</w:t>
      </w:r>
    </w:p>
    <w:p w14:paraId="7EE7869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matrix.yLength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3 &amp;&amp;</w:t>
      </w:r>
    </w:p>
    <w:p w14:paraId="1323240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matrix.xLength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</w:t>
      </w:r>
      <w:r>
        <w:rPr>
          <w:rFonts w:ascii="Bahnschrift Light" w:hAnsi="Bahnschrift Light"/>
          <w:sz w:val="18"/>
          <w:szCs w:val="18"/>
        </w:rPr>
        <w:t>3 &amp;&amp;</w:t>
      </w:r>
    </w:p>
    <w:p w14:paraId="462ACE6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matrix.arr.some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el</w:t>
      </w:r>
      <w:proofErr w:type="spellEnd"/>
      <w:r>
        <w:rPr>
          <w:rFonts w:ascii="Bahnschrift Light" w:hAnsi="Bahnschrift Light"/>
          <w:sz w:val="18"/>
          <w:szCs w:val="18"/>
        </w:rPr>
        <w:t xml:space="preserve"> =&gt; !</w:t>
      </w:r>
      <w:proofErr w:type="spellStart"/>
      <w:r>
        <w:rPr>
          <w:rFonts w:ascii="Bahnschrift Light" w:hAnsi="Bahnschrift Light"/>
          <w:sz w:val="18"/>
          <w:szCs w:val="18"/>
        </w:rPr>
        <w:t>Array.isArray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el</w:t>
      </w:r>
      <w:proofErr w:type="spellEnd"/>
      <w:r>
        <w:rPr>
          <w:rFonts w:ascii="Bahnschrift Light" w:hAnsi="Bahnschrift Light"/>
          <w:sz w:val="18"/>
          <w:szCs w:val="18"/>
        </w:rPr>
        <w:t>))</w:t>
      </w:r>
    </w:p>
    <w:p w14:paraId="733E254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) {</w:t>
      </w:r>
    </w:p>
    <w:p w14:paraId="3229146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Unappropriate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structure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6D004D6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3FA6DCD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7F72C4FF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0FC60D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printState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1D1D3D2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'';</w:t>
      </w:r>
    </w:p>
    <w:p w14:paraId="05BEE70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this.matrix.rows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07B2527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newRow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row.slice</w:t>
      </w:r>
      <w:proofErr w:type="spellEnd"/>
      <w:r>
        <w:rPr>
          <w:rFonts w:ascii="Bahnschrift Light" w:hAnsi="Bahnschrift Light"/>
          <w:sz w:val="18"/>
          <w:szCs w:val="18"/>
        </w:rPr>
        <w:t>(0);</w:t>
      </w:r>
    </w:p>
    <w:p w14:paraId="5F132F72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E0FFE6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newRow.includes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)) {</w:t>
      </w:r>
    </w:p>
    <w:p w14:paraId="46A0AFE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newRow</w:t>
      </w:r>
      <w:proofErr w:type="spellEnd"/>
      <w:r>
        <w:rPr>
          <w:rFonts w:ascii="Bahnschrift Light" w:hAnsi="Bahnschrift Light"/>
          <w:sz w:val="18"/>
          <w:szCs w:val="18"/>
        </w:rPr>
        <w:t>[</w:t>
      </w:r>
      <w:proofErr w:type="spellStart"/>
      <w:r>
        <w:rPr>
          <w:rFonts w:ascii="Bahnschrift Light" w:hAnsi="Bahnschrift Light"/>
          <w:sz w:val="18"/>
          <w:szCs w:val="18"/>
        </w:rPr>
        <w:t>newRow.indexOf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)] = ' ';</w:t>
      </w:r>
    </w:p>
    <w:p w14:paraId="1D88369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0DA1F46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+= </w:t>
      </w:r>
      <w:proofErr w:type="spellStart"/>
      <w:r>
        <w:rPr>
          <w:rFonts w:ascii="Bahnschrift Light" w:hAnsi="Bahnschrift Light"/>
          <w:sz w:val="18"/>
          <w:szCs w:val="18"/>
        </w:rPr>
        <w:t>newRow.join</w:t>
      </w:r>
      <w:proofErr w:type="spellEnd"/>
      <w:r>
        <w:rPr>
          <w:rFonts w:ascii="Bahnschrift Light" w:hAnsi="Bahnschrift Light"/>
          <w:sz w:val="18"/>
          <w:szCs w:val="18"/>
        </w:rPr>
        <w:t>(' ') + '\n';</w:t>
      </w:r>
    </w:p>
    <w:p w14:paraId="1929CED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73F0C32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67BA01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7FB93BA3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031DFB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changeState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dir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46040E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{ x, y } = </w:t>
      </w:r>
      <w:proofErr w:type="spellStart"/>
      <w:r>
        <w:rPr>
          <w:rFonts w:ascii="Bahnschrift Light" w:hAnsi="Bahnschrift Light"/>
          <w:sz w:val="18"/>
          <w:szCs w:val="18"/>
        </w:rPr>
        <w:t>this.matrix.find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4BA7AEF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x = </w:t>
      </w:r>
      <w:proofErr w:type="spellStart"/>
      <w:r>
        <w:rPr>
          <w:rFonts w:ascii="Bahnschrift Light" w:hAnsi="Bahnschrift Light"/>
          <w:sz w:val="18"/>
          <w:szCs w:val="18"/>
        </w:rPr>
        <w:t>Number</w:t>
      </w:r>
      <w:proofErr w:type="spellEnd"/>
      <w:r>
        <w:rPr>
          <w:rFonts w:ascii="Bahnschrift Light" w:hAnsi="Bahnschrift Light"/>
          <w:sz w:val="18"/>
          <w:szCs w:val="18"/>
        </w:rPr>
        <w:t>(x);</w:t>
      </w:r>
    </w:p>
    <w:p w14:paraId="7AEF62D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y = </w:t>
      </w:r>
      <w:proofErr w:type="spellStart"/>
      <w:r>
        <w:rPr>
          <w:rFonts w:ascii="Bahnschrift Light" w:hAnsi="Bahnschrift Light"/>
          <w:sz w:val="18"/>
          <w:szCs w:val="18"/>
        </w:rPr>
        <w:t>Number</w:t>
      </w:r>
      <w:proofErr w:type="spellEnd"/>
      <w:r>
        <w:rPr>
          <w:rFonts w:ascii="Bahnschrift Light" w:hAnsi="Bahnschrift Light"/>
          <w:sz w:val="18"/>
          <w:szCs w:val="18"/>
        </w:rPr>
        <w:t>(y);</w:t>
      </w:r>
    </w:p>
    <w:p w14:paraId="4CB0D2B6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69077E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this.matrix.copy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F54559F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1658EE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027FB1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dir</w:t>
      </w:r>
      <w:proofErr w:type="spellEnd"/>
      <w:r>
        <w:rPr>
          <w:rFonts w:ascii="Bahnschrift Light" w:hAnsi="Bahnschrift Light"/>
          <w:sz w:val="18"/>
          <w:szCs w:val="18"/>
        </w:rPr>
        <w:t xml:space="preserve"> === 't') {</w:t>
      </w:r>
    </w:p>
    <w:p w14:paraId="48D8DD5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[y + 1][x];</w:t>
      </w:r>
    </w:p>
    <w:p w14:paraId="42B0957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[y + 1][x] =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0B63EDC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 </w:t>
      </w:r>
      <w:proofErr w:type="spellStart"/>
      <w:r>
        <w:rPr>
          <w:rFonts w:ascii="Bahnschrift Light" w:hAnsi="Bahnschrift Light"/>
          <w:sz w:val="18"/>
          <w:szCs w:val="18"/>
        </w:rPr>
        <w:t>else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dir</w:t>
      </w:r>
      <w:proofErr w:type="spellEnd"/>
      <w:r>
        <w:rPr>
          <w:rFonts w:ascii="Bahnschrift Light" w:hAnsi="Bahnschrift Light"/>
          <w:sz w:val="18"/>
          <w:szCs w:val="18"/>
        </w:rPr>
        <w:t xml:space="preserve"> === 'b') {</w:t>
      </w:r>
    </w:p>
    <w:p w14:paraId="13A5871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[y - 1][x];</w:t>
      </w:r>
    </w:p>
    <w:p w14:paraId="503C661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[y - 1][x] =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825F11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 </w:t>
      </w:r>
      <w:proofErr w:type="spellStart"/>
      <w:r>
        <w:rPr>
          <w:rFonts w:ascii="Bahnschrift Light" w:hAnsi="Bahnschrift Light"/>
          <w:sz w:val="18"/>
          <w:szCs w:val="18"/>
        </w:rPr>
        <w:t>else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dir</w:t>
      </w:r>
      <w:proofErr w:type="spellEnd"/>
      <w:r>
        <w:rPr>
          <w:rFonts w:ascii="Bahnschrift Light" w:hAnsi="Bahnschrift Light"/>
          <w:sz w:val="18"/>
          <w:szCs w:val="18"/>
        </w:rPr>
        <w:t xml:space="preserve"> === 'l') {</w:t>
      </w:r>
    </w:p>
    <w:p w14:paraId="229F3D6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[y][</w:t>
      </w:r>
      <w:r>
        <w:rPr>
          <w:rFonts w:ascii="Bahnschrift Light" w:hAnsi="Bahnschrift Light"/>
          <w:sz w:val="18"/>
          <w:szCs w:val="18"/>
        </w:rPr>
        <w:t>x + 1];</w:t>
      </w:r>
    </w:p>
    <w:p w14:paraId="520257E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[y][x + 1] =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EF406F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 </w:t>
      </w:r>
      <w:proofErr w:type="spellStart"/>
      <w:r>
        <w:rPr>
          <w:rFonts w:ascii="Bahnschrift Light" w:hAnsi="Bahnschrift Light"/>
          <w:sz w:val="18"/>
          <w:szCs w:val="18"/>
        </w:rPr>
        <w:t>else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dir</w:t>
      </w:r>
      <w:proofErr w:type="spellEnd"/>
      <w:r>
        <w:rPr>
          <w:rFonts w:ascii="Bahnschrift Light" w:hAnsi="Bahnschrift Light"/>
          <w:sz w:val="18"/>
          <w:szCs w:val="18"/>
        </w:rPr>
        <w:t xml:space="preserve"> === 'r') {</w:t>
      </w:r>
    </w:p>
    <w:p w14:paraId="32BB68A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[y][x - 1];</w:t>
      </w:r>
    </w:p>
    <w:p w14:paraId="5AAB8AD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[y][x - 1] =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01FB2E3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1C286CA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[y][x] =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5DC8AB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newMatrix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08C1CB9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newMatrix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0DAB720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0541ABFE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36FED0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possibleChanges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37E47F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{ x, y } = </w:t>
      </w:r>
      <w:proofErr w:type="spellStart"/>
      <w:r>
        <w:rPr>
          <w:rFonts w:ascii="Bahnschrift Light" w:hAnsi="Bahnschrift Light"/>
          <w:sz w:val="18"/>
          <w:szCs w:val="18"/>
        </w:rPr>
        <w:t>this.matrix.find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540400A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x = </w:t>
      </w:r>
      <w:proofErr w:type="spellStart"/>
      <w:r>
        <w:rPr>
          <w:rFonts w:ascii="Bahnschrift Light" w:hAnsi="Bahnschrift Light"/>
          <w:sz w:val="18"/>
          <w:szCs w:val="18"/>
        </w:rPr>
        <w:t>Number</w:t>
      </w:r>
      <w:proofErr w:type="spellEnd"/>
      <w:r>
        <w:rPr>
          <w:rFonts w:ascii="Bahnschrift Light" w:hAnsi="Bahnschrift Light"/>
          <w:sz w:val="18"/>
          <w:szCs w:val="18"/>
        </w:rPr>
        <w:t>(x);</w:t>
      </w:r>
    </w:p>
    <w:p w14:paraId="3899952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y = </w:t>
      </w:r>
      <w:proofErr w:type="spellStart"/>
      <w:r>
        <w:rPr>
          <w:rFonts w:ascii="Bahnschrift Light" w:hAnsi="Bahnschrift Light"/>
          <w:sz w:val="18"/>
          <w:szCs w:val="18"/>
        </w:rPr>
        <w:t>Number</w:t>
      </w:r>
      <w:proofErr w:type="spellEnd"/>
      <w:r>
        <w:rPr>
          <w:rFonts w:ascii="Bahnschrift Light" w:hAnsi="Bahnschrift Light"/>
          <w:sz w:val="18"/>
          <w:szCs w:val="18"/>
        </w:rPr>
        <w:t>(y);</w:t>
      </w:r>
    </w:p>
    <w:p w14:paraId="76FAEEF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State.possible</w:t>
      </w:r>
      <w:proofErr w:type="spellEnd"/>
      <w:r>
        <w:rPr>
          <w:rFonts w:ascii="Bahnschrift Light" w:hAnsi="Bahnschrift Light"/>
          <w:sz w:val="18"/>
          <w:szCs w:val="18"/>
        </w:rPr>
        <w:t>[y][x];</w:t>
      </w:r>
    </w:p>
    <w:p w14:paraId="13AFAEF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55D7023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47D717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</w:t>
      </w:r>
      <w:proofErr w:type="spellEnd"/>
      <w:r>
        <w:rPr>
          <w:rFonts w:ascii="Bahnschrift Light" w:hAnsi="Bahnschrift Light"/>
          <w:sz w:val="18"/>
          <w:szCs w:val="18"/>
        </w:rPr>
        <w:t xml:space="preserve"> h() {</w:t>
      </w:r>
    </w:p>
    <w:p w14:paraId="4B77C35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0;</w:t>
      </w:r>
    </w:p>
    <w:p w14:paraId="4C8EC9C2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CDF04C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this.matrix.arr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32C7E07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this.matrix.arr</w:t>
      </w:r>
      <w:proofErr w:type="spellEnd"/>
      <w:r>
        <w:rPr>
          <w:rFonts w:ascii="Bahnschrift Light" w:hAnsi="Bahnschrift Light"/>
          <w:sz w:val="18"/>
          <w:szCs w:val="18"/>
        </w:rPr>
        <w:t>[i]) {</w:t>
      </w:r>
    </w:p>
    <w:p w14:paraId="38FB5E0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State.GoalState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!== </w:t>
      </w:r>
      <w:proofErr w:type="spellStart"/>
      <w:r>
        <w:rPr>
          <w:rFonts w:ascii="Bahnschrift Light" w:hAnsi="Bahnschrift Light"/>
          <w:sz w:val="18"/>
          <w:szCs w:val="18"/>
        </w:rPr>
        <w:t>this.matrix.arr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[i][j])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++;</w:t>
      </w:r>
    </w:p>
    <w:p w14:paraId="1E53AEE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0B69A4C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6EE2CCAA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DD2915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21D982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246223AD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63FF56B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static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possible</w:t>
      </w:r>
      <w:proofErr w:type="spellEnd"/>
      <w:r>
        <w:rPr>
          <w:rFonts w:ascii="Bahnschrift Light" w:hAnsi="Bahnschrift Light"/>
          <w:sz w:val="18"/>
          <w:szCs w:val="18"/>
        </w:rPr>
        <w:t xml:space="preserve"> = [</w:t>
      </w:r>
    </w:p>
    <w:p w14:paraId="55AEDDD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[</w:t>
      </w:r>
    </w:p>
    <w:p w14:paraId="308214E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['t', 'l'],</w:t>
      </w:r>
    </w:p>
    <w:p w14:paraId="0969469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['t', 'l', 'r'],</w:t>
      </w:r>
    </w:p>
    <w:p w14:paraId="26C6438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['t', 'r'],</w:t>
      </w:r>
    </w:p>
    <w:p w14:paraId="1F18A99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],</w:t>
      </w:r>
    </w:p>
    <w:p w14:paraId="102EFE1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[</w:t>
      </w:r>
    </w:p>
    <w:p w14:paraId="75D78CD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['t', 'b', 'l'],</w:t>
      </w:r>
    </w:p>
    <w:p w14:paraId="6942893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['t', 'b', 'l', 'r'],</w:t>
      </w:r>
    </w:p>
    <w:p w14:paraId="3897DC7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['t', 'b', 'r'],</w:t>
      </w:r>
    </w:p>
    <w:p w14:paraId="34F1FC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],</w:t>
      </w:r>
    </w:p>
    <w:p w14:paraId="42784AB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[</w:t>
      </w:r>
    </w:p>
    <w:p w14:paraId="1BD68F8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['b', 'l'],</w:t>
      </w:r>
    </w:p>
    <w:p w14:paraId="114D8B2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['b', 'l', 'r'],</w:t>
      </w:r>
    </w:p>
    <w:p w14:paraId="66E0583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['b', 'r'],</w:t>
      </w:r>
    </w:p>
    <w:p w14:paraId="47A447C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],</w:t>
      </w:r>
    </w:p>
    <w:p w14:paraId="0461D64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];</w:t>
      </w:r>
    </w:p>
    <w:p w14:paraId="38659AB0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2CEC1D5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static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GoalState</w:t>
      </w:r>
      <w:proofErr w:type="spellEnd"/>
      <w:r>
        <w:rPr>
          <w:rFonts w:ascii="Bahnschrift Light" w:hAnsi="Bahnschrift Light"/>
          <w:sz w:val="18"/>
          <w:szCs w:val="18"/>
        </w:rPr>
        <w:t xml:space="preserve"> = [</w:t>
      </w:r>
    </w:p>
    <w:p w14:paraId="792D7BE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[1, 2, 3],</w:t>
      </w:r>
    </w:p>
    <w:p w14:paraId="60F8023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[4, 5, 6],</w:t>
      </w:r>
    </w:p>
    <w:p w14:paraId="257A175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[7, 8,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],</w:t>
      </w:r>
    </w:p>
    <w:p w14:paraId="57DEBEF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];</w:t>
      </w:r>
    </w:p>
    <w:p w14:paraId="17502F4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}</w:t>
      </w:r>
    </w:p>
    <w:p w14:paraId="7A3320DE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680CF9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State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6A7F5AB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548894F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16C7742A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CC03E1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Graph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('./Grap</w:t>
      </w:r>
      <w:r>
        <w:rPr>
          <w:rFonts w:ascii="Bahnschrift Light" w:hAnsi="Bahnschrift Light"/>
          <w:sz w:val="18"/>
          <w:szCs w:val="18"/>
        </w:rPr>
        <w:t>h.js');</w:t>
      </w:r>
    </w:p>
    <w:p w14:paraId="761A88C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('./Matrix.js');</w:t>
      </w:r>
    </w:p>
    <w:p w14:paraId="72FD98A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('./Vertex.js');</w:t>
      </w:r>
    </w:p>
    <w:p w14:paraId="05D6033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E46A9B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class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extends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Graph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77E92BD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constructor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744B69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Vertex.isVertex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 xml:space="preserve">) ? 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 xml:space="preserve"> :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321DC20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super</w:t>
      </w:r>
      <w:proofErr w:type="spellEnd"/>
      <w:r>
        <w:rPr>
          <w:rFonts w:ascii="Bahnschrift Light" w:hAnsi="Bahnschrift Light"/>
          <w:sz w:val="18"/>
          <w:szCs w:val="18"/>
        </w:rPr>
        <w:t>([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],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([[0]]));</w:t>
      </w:r>
    </w:p>
    <w:p w14:paraId="3AAA6EF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376F2E47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F4F370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expand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, ...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CFDF9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this.insert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16614E2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v1 = </w:t>
      </w:r>
      <w:proofErr w:type="spellStart"/>
      <w:r>
        <w:rPr>
          <w:rFonts w:ascii="Bahnschrift Light" w:hAnsi="Bahnschrift Light"/>
          <w:sz w:val="18"/>
          <w:szCs w:val="18"/>
        </w:rPr>
        <w:t>this.verteces.indexOf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2DFFE6E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v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D497F8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v2 = </w:t>
      </w:r>
      <w:proofErr w:type="spellStart"/>
      <w:r>
        <w:rPr>
          <w:rFonts w:ascii="Bahnschrift Light" w:hAnsi="Bahnschrift Light"/>
          <w:sz w:val="18"/>
          <w:szCs w:val="18"/>
        </w:rPr>
        <w:t>this.verteces.indexOf</w:t>
      </w:r>
      <w:proofErr w:type="spellEnd"/>
      <w:r>
        <w:rPr>
          <w:rFonts w:ascii="Bahnschrift Light" w:hAnsi="Bahnschrift Light"/>
          <w:sz w:val="18"/>
          <w:szCs w:val="18"/>
        </w:rPr>
        <w:t>(v);</w:t>
      </w:r>
    </w:p>
    <w:p w14:paraId="17AF7CC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this.connect</w:t>
      </w:r>
      <w:proofErr w:type="spellEnd"/>
      <w:r>
        <w:rPr>
          <w:rFonts w:ascii="Bahnschrift Light" w:hAnsi="Bahnschrift Light"/>
          <w:sz w:val="18"/>
          <w:szCs w:val="18"/>
        </w:rPr>
        <w:t>(v1, v2);</w:t>
      </w:r>
    </w:p>
    <w:p w14:paraId="42527A0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711FCD3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}</w:t>
      </w:r>
    </w:p>
    <w:p w14:paraId="6C115235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6F8BAC2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cut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C58E3A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vert</w:t>
      </w:r>
      <w:r>
        <w:rPr>
          <w:rFonts w:ascii="Bahnschrift Light" w:hAnsi="Bahnschrift Light"/>
          <w:sz w:val="18"/>
          <w:szCs w:val="18"/>
        </w:rPr>
        <w:t>ex.data.parent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9219AF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Vertex.isVertex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)) {</w:t>
      </w:r>
    </w:p>
    <w:p w14:paraId="7943AD4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v1 = </w:t>
      </w:r>
      <w:proofErr w:type="spellStart"/>
      <w:r>
        <w:rPr>
          <w:rFonts w:ascii="Bahnschrift Light" w:hAnsi="Bahnschrift Light"/>
          <w:sz w:val="18"/>
          <w:szCs w:val="18"/>
        </w:rPr>
        <w:t>this.verteces.indexOf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345B870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v2 = </w:t>
      </w:r>
      <w:proofErr w:type="spellStart"/>
      <w:r>
        <w:rPr>
          <w:rFonts w:ascii="Bahnschrift Light" w:hAnsi="Bahnschrift Light"/>
          <w:sz w:val="18"/>
          <w:szCs w:val="18"/>
        </w:rPr>
        <w:t>this.verteces.indexOf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3658430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vertex.links.size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0) {</w:t>
      </w:r>
    </w:p>
    <w:p w14:paraId="7311414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child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vertex.links.values</w:t>
      </w:r>
      <w:proofErr w:type="spellEnd"/>
      <w:r>
        <w:rPr>
          <w:rFonts w:ascii="Bahnschrift Light" w:hAnsi="Bahnschrift Light"/>
          <w:sz w:val="18"/>
          <w:szCs w:val="18"/>
        </w:rPr>
        <w:t>()) {</w:t>
      </w:r>
    </w:p>
    <w:p w14:paraId="780349A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this.cut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child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312CFF9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2656ADD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66588E8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this.disconnect</w:t>
      </w:r>
      <w:proofErr w:type="spellEnd"/>
      <w:r>
        <w:rPr>
          <w:rFonts w:ascii="Bahnschrift Light" w:hAnsi="Bahnschrift Light"/>
          <w:sz w:val="18"/>
          <w:szCs w:val="18"/>
        </w:rPr>
        <w:t>(v1, v2);</w:t>
      </w:r>
    </w:p>
    <w:p w14:paraId="6E601D4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this.remove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784FA63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 </w:t>
      </w:r>
      <w:proofErr w:type="spellStart"/>
      <w:r>
        <w:rPr>
          <w:rFonts w:ascii="Bahnschrift Light" w:hAnsi="Bahnschrift Light"/>
          <w:sz w:val="18"/>
          <w:szCs w:val="18"/>
        </w:rPr>
        <w:t>else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22A7CCF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must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have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parent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object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1A6F02D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2FCD97AD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D4094F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19F049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3C801EA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}</w:t>
      </w:r>
    </w:p>
    <w:p w14:paraId="1A24A192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A571AA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Tree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AA676D9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6F2A382C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41B9EBEA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149C5AA2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4D4DBE8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3A9364C3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38D624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class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21FF5A8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constructor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[]) {</w:t>
      </w:r>
    </w:p>
    <w:p w14:paraId="5C4039F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.#</w:t>
      </w:r>
      <w:proofErr w:type="spellStart"/>
      <w:r>
        <w:rPr>
          <w:rFonts w:ascii="Bahnschrift Light" w:hAnsi="Bahnschrift Light"/>
          <w:sz w:val="18"/>
          <w:szCs w:val="18"/>
        </w:rPr>
        <w:t>alignRows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26FBB10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20C381FC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75E609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static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isMatrix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AAD262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instanceof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F9C713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5FB031C8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572A79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#alignRows(arr) {</w:t>
      </w:r>
    </w:p>
    <w:p w14:paraId="1A940ED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[];</w:t>
      </w:r>
    </w:p>
    <w:p w14:paraId="3D0A36C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maxRowLength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Math.max</w:t>
      </w:r>
      <w:proofErr w:type="spellEnd"/>
      <w:r>
        <w:rPr>
          <w:rFonts w:ascii="Bahnschrift Light" w:hAnsi="Bahnschrift Light"/>
          <w:sz w:val="18"/>
          <w:szCs w:val="18"/>
        </w:rPr>
        <w:t>(...</w:t>
      </w:r>
      <w:proofErr w:type="spellStart"/>
      <w:r>
        <w:rPr>
          <w:rFonts w:ascii="Bahnschrift Light" w:hAnsi="Bahnschrift Light"/>
          <w:sz w:val="18"/>
          <w:szCs w:val="18"/>
        </w:rPr>
        <w:t>arr.map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el</w:t>
      </w:r>
      <w:proofErr w:type="spellEnd"/>
      <w:r>
        <w:rPr>
          <w:rFonts w:ascii="Bahnschrift Light" w:hAnsi="Bahnschrift Light"/>
          <w:sz w:val="18"/>
          <w:szCs w:val="18"/>
        </w:rPr>
        <w:t xml:space="preserve"> =&gt; </w:t>
      </w:r>
      <w:proofErr w:type="spellStart"/>
      <w:r>
        <w:rPr>
          <w:rFonts w:ascii="Bahnschrift Light" w:hAnsi="Bahnschrift Light"/>
          <w:sz w:val="18"/>
          <w:szCs w:val="18"/>
        </w:rPr>
        <w:t>el.length</w:t>
      </w:r>
      <w:proofErr w:type="spellEnd"/>
      <w:r>
        <w:rPr>
          <w:rFonts w:ascii="Bahnschrift Light" w:hAnsi="Bahnschrift Light"/>
          <w:sz w:val="18"/>
          <w:szCs w:val="18"/>
        </w:rPr>
        <w:t>));</w:t>
      </w:r>
    </w:p>
    <w:p w14:paraId="4BE466F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44F7A3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8111B7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while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row.length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</w:t>
      </w:r>
      <w:proofErr w:type="spellStart"/>
      <w:r>
        <w:rPr>
          <w:rFonts w:ascii="Bahnschrift Light" w:hAnsi="Bahnschrift Light"/>
          <w:sz w:val="18"/>
          <w:szCs w:val="18"/>
        </w:rPr>
        <w:t>maxRowLength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357DC5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row.push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6CAC678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2D0C2D7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res.push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row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4738E11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6C20AF7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CF815D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146B8A97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CB08B6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getElement</w:t>
      </w:r>
      <w:proofErr w:type="spellEnd"/>
      <w:r>
        <w:rPr>
          <w:rFonts w:ascii="Bahnschrift Light" w:hAnsi="Bahnschrift Light"/>
          <w:sz w:val="18"/>
          <w:szCs w:val="18"/>
        </w:rPr>
        <w:t>(x, y) {</w:t>
      </w:r>
    </w:p>
    <w:p w14:paraId="1BE0283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[y][x];</w:t>
      </w:r>
    </w:p>
    <w:p w14:paraId="017371F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4E7DC1C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DF3EDA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setEleme</w:t>
      </w:r>
      <w:r>
        <w:rPr>
          <w:rFonts w:ascii="Bahnschrift Light" w:hAnsi="Bahnschrift Light"/>
          <w:sz w:val="18"/>
          <w:szCs w:val="18"/>
        </w:rPr>
        <w:t>nt</w:t>
      </w:r>
      <w:proofErr w:type="spellEnd"/>
      <w:r>
        <w:rPr>
          <w:rFonts w:ascii="Bahnschrift Light" w:hAnsi="Bahnschrift Light"/>
          <w:sz w:val="18"/>
          <w:szCs w:val="18"/>
        </w:rPr>
        <w:t xml:space="preserve">(x, y,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61F1BA1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[y][x] =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117C358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51E78F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5D12D43F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6656A2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pushRow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row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[]) {</w:t>
      </w:r>
    </w:p>
    <w:p w14:paraId="6BA617E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row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5DF012E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.#</w:t>
      </w:r>
      <w:proofErr w:type="spellStart"/>
      <w:r>
        <w:rPr>
          <w:rFonts w:ascii="Bahnschrift Light" w:hAnsi="Bahnschrift Light"/>
          <w:sz w:val="18"/>
          <w:szCs w:val="18"/>
        </w:rPr>
        <w:t>alignRows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5E11BF8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9ED337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BDC80D9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6547E12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removeRow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index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19519E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this.arr.splice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index</w:t>
      </w:r>
      <w:proofErr w:type="spellEnd"/>
      <w:r>
        <w:rPr>
          <w:rFonts w:ascii="Bahnschrift Light" w:hAnsi="Bahnschrift Light"/>
          <w:sz w:val="18"/>
          <w:szCs w:val="18"/>
        </w:rPr>
        <w:t>, 1);</w:t>
      </w:r>
    </w:p>
    <w:p w14:paraId="200F045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B254BA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}</w:t>
      </w:r>
    </w:p>
    <w:p w14:paraId="60D4104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2820A2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removeCol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index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1CC4C2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6591CFF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[i].</w:t>
      </w:r>
      <w:proofErr w:type="spellStart"/>
      <w:r>
        <w:rPr>
          <w:rFonts w:ascii="Bahnschrift Light" w:hAnsi="Bahnschrift Light"/>
          <w:sz w:val="18"/>
          <w:szCs w:val="18"/>
        </w:rPr>
        <w:t>splice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index</w:t>
      </w:r>
      <w:proofErr w:type="spellEnd"/>
      <w:r>
        <w:rPr>
          <w:rFonts w:ascii="Bahnschrift Light" w:hAnsi="Bahnschrift Light"/>
          <w:sz w:val="18"/>
          <w:szCs w:val="18"/>
        </w:rPr>
        <w:t>, 1);</w:t>
      </w:r>
    </w:p>
    <w:p w14:paraId="25E48DE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4C258A5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7395C9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EA1C1AE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2E900C3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pushCol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col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[]) {</w:t>
      </w:r>
    </w:p>
    <w:p w14:paraId="6731C2A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B0508E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[i].</w:t>
      </w:r>
      <w:proofErr w:type="spellStart"/>
      <w:r>
        <w:rPr>
          <w:rFonts w:ascii="Bahnschrift Light" w:hAnsi="Bahnschrift Light"/>
          <w:sz w:val="18"/>
          <w:szCs w:val="18"/>
        </w:rPr>
        <w:t>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col</w:t>
      </w:r>
      <w:proofErr w:type="spellEnd"/>
      <w:r>
        <w:rPr>
          <w:rFonts w:ascii="Bahnschrift Light" w:hAnsi="Bahnschrift Light"/>
          <w:sz w:val="18"/>
          <w:szCs w:val="18"/>
        </w:rPr>
        <w:t xml:space="preserve">[i] ||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0B33ABB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5850241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1585433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346FC1E3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E6DEA7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find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item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9C7EE1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60661B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[i]) {</w:t>
      </w:r>
    </w:p>
    <w:p w14:paraId="5DDF968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=== </w:t>
      </w:r>
      <w:proofErr w:type="spellStart"/>
      <w:r>
        <w:rPr>
          <w:rFonts w:ascii="Bahnschrift Light" w:hAnsi="Bahnschrift Light"/>
          <w:sz w:val="18"/>
          <w:szCs w:val="18"/>
        </w:rPr>
        <w:t>item</w:t>
      </w:r>
      <w:proofErr w:type="spellEnd"/>
      <w:r>
        <w:rPr>
          <w:rFonts w:ascii="Bahnschrift Light" w:hAnsi="Bahnschrift Light"/>
          <w:sz w:val="18"/>
          <w:szCs w:val="18"/>
        </w:rPr>
        <w:t xml:space="preserve">)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{ y: i, x: j };</w:t>
      </w:r>
    </w:p>
    <w:p w14:paraId="659D915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68DE164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2B09101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15BBE11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63B7A7F7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7B3A2C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copy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61792D7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[];</w:t>
      </w:r>
    </w:p>
    <w:p w14:paraId="00D1573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A0C9D6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res.push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Array</w:t>
      </w:r>
      <w:proofErr w:type="spellEnd"/>
      <w:r>
        <w:rPr>
          <w:rFonts w:ascii="Bahnschrift Light" w:hAnsi="Bahnschrift Light"/>
          <w:sz w:val="18"/>
          <w:szCs w:val="18"/>
        </w:rPr>
        <w:t>(...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[i]));</w:t>
      </w:r>
    </w:p>
    <w:p w14:paraId="50FFFF0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07E8210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6F48408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1DFF786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82794F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isEqual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318B886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true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0FD814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8549BA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0E3B42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!== </w:t>
      </w:r>
      <w:proofErr w:type="spellStart"/>
      <w:r>
        <w:rPr>
          <w:rFonts w:ascii="Bahnschrift Light" w:hAnsi="Bahnschrift Light"/>
          <w:sz w:val="18"/>
          <w:szCs w:val="18"/>
        </w:rPr>
        <w:t>matrix.arr</w:t>
      </w:r>
      <w:proofErr w:type="spellEnd"/>
      <w:r>
        <w:rPr>
          <w:rFonts w:ascii="Bahnschrift Light" w:hAnsi="Bahnschrift Light"/>
          <w:sz w:val="18"/>
          <w:szCs w:val="18"/>
        </w:rPr>
        <w:t>[i][j]) {</w:t>
      </w:r>
    </w:p>
    <w:p w14:paraId="4A83F4C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351FBE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b</w:t>
      </w:r>
      <w:r>
        <w:rPr>
          <w:rFonts w:ascii="Bahnschrift Light" w:hAnsi="Bahnschrift Light"/>
          <w:sz w:val="18"/>
          <w:szCs w:val="18"/>
        </w:rPr>
        <w:t>reak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B3A0B6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3CD3A47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1E59385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5FD3CD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B8759A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7286CDF4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89800A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add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3A5CE50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(!</w:t>
      </w:r>
      <w:proofErr w:type="spellStart"/>
      <w:r>
        <w:rPr>
          <w:rFonts w:ascii="Bahnschrift Light" w:hAnsi="Bahnschrift Light"/>
          <w:sz w:val="18"/>
          <w:szCs w:val="18"/>
        </w:rPr>
        <w:t>Matrix.isMatrix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)) {</w:t>
      </w:r>
    </w:p>
    <w:p w14:paraId="18CBDEE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TypeError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Must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be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instance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6033A3E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3822C5A8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29058C7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this.xLength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</w:t>
      </w:r>
      <w:proofErr w:type="spellStart"/>
      <w:r>
        <w:rPr>
          <w:rFonts w:ascii="Bahnschrift Light" w:hAnsi="Bahnschrift Light"/>
          <w:sz w:val="18"/>
          <w:szCs w:val="18"/>
        </w:rPr>
        <w:t>matrix.xLength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|| </w:t>
      </w:r>
      <w:proofErr w:type="spellStart"/>
      <w:r>
        <w:rPr>
          <w:rFonts w:ascii="Bahnschrift Light" w:hAnsi="Bahnschrift Light"/>
          <w:sz w:val="18"/>
          <w:szCs w:val="18"/>
        </w:rPr>
        <w:t>this.yLength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</w:t>
      </w:r>
      <w:proofErr w:type="spellStart"/>
      <w:r>
        <w:rPr>
          <w:rFonts w:ascii="Bahnschrift Light" w:hAnsi="Bahnschrift Light"/>
          <w:sz w:val="18"/>
          <w:szCs w:val="18"/>
        </w:rPr>
        <w:t>matrix.yLength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4EB2B5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Impossible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to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add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matrixes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with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different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sizes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5CEA8E9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2D6CCC23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1E024A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EEB98A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[i]) {</w:t>
      </w:r>
    </w:p>
    <w:p w14:paraId="3F4CF58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+= </w:t>
      </w:r>
      <w:proofErr w:type="spellStart"/>
      <w:r>
        <w:rPr>
          <w:rFonts w:ascii="Bahnschrift Light" w:hAnsi="Bahnschrift Light"/>
          <w:sz w:val="18"/>
          <w:szCs w:val="18"/>
        </w:rPr>
        <w:t>matrix.arr</w:t>
      </w:r>
      <w:proofErr w:type="spellEnd"/>
      <w:r>
        <w:rPr>
          <w:rFonts w:ascii="Bahnschrift Light" w:hAnsi="Bahnschrift Light"/>
          <w:sz w:val="18"/>
          <w:szCs w:val="18"/>
        </w:rPr>
        <w:t>[i][j];</w:t>
      </w:r>
    </w:p>
    <w:p w14:paraId="0674C76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4911FE6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52597C4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E02695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D911B5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52D3549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mult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060F93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r>
        <w:rPr>
          <w:rFonts w:ascii="Bahnschrift Light" w:hAnsi="Bahnschrift Light"/>
          <w:sz w:val="18"/>
          <w:szCs w:val="18"/>
        </w:rPr>
        <w:t>(!</w:t>
      </w:r>
      <w:proofErr w:type="spellStart"/>
      <w:r>
        <w:rPr>
          <w:rFonts w:ascii="Bahnschrift Light" w:hAnsi="Bahnschrift Light"/>
          <w:sz w:val="18"/>
          <w:szCs w:val="18"/>
        </w:rPr>
        <w:t>Matrix.isMatrix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)) {</w:t>
      </w:r>
    </w:p>
    <w:p w14:paraId="7345EDC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TypeError</w:t>
      </w:r>
      <w:proofErr w:type="spellEnd"/>
      <w:r>
        <w:rPr>
          <w:rFonts w:ascii="Bahnschrift Light" w:hAnsi="Bahnschrift Light"/>
          <w:sz w:val="18"/>
          <w:szCs w:val="18"/>
        </w:rPr>
        <w:t>('</w:t>
      </w:r>
      <w:proofErr w:type="spellStart"/>
      <w:r>
        <w:rPr>
          <w:rFonts w:ascii="Bahnschrift Light" w:hAnsi="Bahnschrift Light"/>
          <w:sz w:val="18"/>
          <w:szCs w:val="18"/>
        </w:rPr>
        <w:t>Must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be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an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instance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');</w:t>
      </w:r>
    </w:p>
    <w:p w14:paraId="5CBFBE9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43006646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160721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this.xLength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</w:t>
      </w:r>
      <w:proofErr w:type="spellStart"/>
      <w:r>
        <w:rPr>
          <w:rFonts w:ascii="Bahnschrift Light" w:hAnsi="Bahnschrift Light"/>
          <w:sz w:val="18"/>
          <w:szCs w:val="18"/>
        </w:rPr>
        <w:t>matrix.yLength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|| </w:t>
      </w:r>
      <w:proofErr w:type="spellStart"/>
      <w:r>
        <w:rPr>
          <w:rFonts w:ascii="Bahnschrift Light" w:hAnsi="Bahnschrift Light"/>
          <w:sz w:val="18"/>
          <w:szCs w:val="18"/>
        </w:rPr>
        <w:t>this.yLength</w:t>
      </w:r>
      <w:proofErr w:type="spellEnd"/>
      <w:r>
        <w:rPr>
          <w:rFonts w:ascii="Bahnschrift Light" w:hAnsi="Bahnschrift Light"/>
          <w:sz w:val="18"/>
          <w:szCs w:val="18"/>
        </w:rPr>
        <w:t xml:space="preserve"> !== </w:t>
      </w:r>
      <w:proofErr w:type="spellStart"/>
      <w:r>
        <w:rPr>
          <w:rFonts w:ascii="Bahnschrift Light" w:hAnsi="Bahnschrift Light"/>
          <w:sz w:val="18"/>
          <w:szCs w:val="18"/>
        </w:rPr>
        <w:t>matrix.xLength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6C05639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lastRenderedPageBreak/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throw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Error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</w:p>
    <w:p w14:paraId="25CBBC5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'</w:t>
      </w:r>
      <w:proofErr w:type="spellStart"/>
      <w:r>
        <w:rPr>
          <w:rFonts w:ascii="Bahnschrift Light" w:hAnsi="Bahnschrift Light"/>
          <w:sz w:val="18"/>
          <w:szCs w:val="18"/>
        </w:rPr>
        <w:t>Impossible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to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multiply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matrixes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with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unappropriate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sizes</w:t>
      </w:r>
      <w:proofErr w:type="spellEnd"/>
      <w:r>
        <w:rPr>
          <w:rFonts w:ascii="Bahnschrift Light" w:hAnsi="Bahnschrift Light"/>
          <w:sz w:val="18"/>
          <w:szCs w:val="18"/>
        </w:rPr>
        <w:t>'</w:t>
      </w:r>
    </w:p>
    <w:p w14:paraId="1405BC2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);</w:t>
      </w:r>
    </w:p>
    <w:p w14:paraId="3B10473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7A88C60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6C22959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05D2D7E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[i]) {</w:t>
      </w:r>
    </w:p>
    <w:p w14:paraId="04B12BA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=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[i][0] * </w:t>
      </w:r>
      <w:proofErr w:type="spellStart"/>
      <w:r>
        <w:rPr>
          <w:rFonts w:ascii="Bahnschrift Light" w:hAnsi="Bahnschrift Light"/>
          <w:sz w:val="18"/>
          <w:szCs w:val="18"/>
        </w:rPr>
        <w:t>matrix.arr</w:t>
      </w:r>
      <w:proofErr w:type="spellEnd"/>
      <w:r>
        <w:rPr>
          <w:rFonts w:ascii="Bahnschrift Light" w:hAnsi="Bahnschrift Light"/>
          <w:sz w:val="18"/>
          <w:szCs w:val="18"/>
        </w:rPr>
        <w:t>[0][j];</w:t>
      </w:r>
    </w:p>
    <w:p w14:paraId="1BE4A01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k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this.xLength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CDED7A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+=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[i][k] * </w:t>
      </w:r>
      <w:proofErr w:type="spellStart"/>
      <w:r>
        <w:rPr>
          <w:rFonts w:ascii="Bahnschrift Light" w:hAnsi="Bahnschrift Light"/>
          <w:sz w:val="18"/>
          <w:szCs w:val="18"/>
        </w:rPr>
        <w:t>matrix.arr</w:t>
      </w:r>
      <w:proofErr w:type="spellEnd"/>
      <w:r>
        <w:rPr>
          <w:rFonts w:ascii="Bahnschrift Light" w:hAnsi="Bahnschrift Light"/>
          <w:sz w:val="18"/>
          <w:szCs w:val="18"/>
        </w:rPr>
        <w:t>[k][j];</w:t>
      </w:r>
    </w:p>
    <w:p w14:paraId="7C03926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}</w:t>
      </w:r>
    </w:p>
    <w:p w14:paraId="3013915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79BBAB6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2FAC0888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5D0092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8FCA69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1F8ECA8A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43FCDD0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transpone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56B77D8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[];</w:t>
      </w:r>
    </w:p>
    <w:p w14:paraId="5856874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0A91226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res.push</w:t>
      </w:r>
      <w:proofErr w:type="spellEnd"/>
      <w:r>
        <w:rPr>
          <w:rFonts w:ascii="Bahnschrift Light" w:hAnsi="Bahnschrift Light"/>
          <w:sz w:val="18"/>
          <w:szCs w:val="18"/>
        </w:rPr>
        <w:t>([]);</w:t>
      </w:r>
    </w:p>
    <w:p w14:paraId="7CE0F72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[j]) {</w:t>
      </w:r>
    </w:p>
    <w:p w14:paraId="5D7635B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[j][i] =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[i][j];</w:t>
      </w:r>
    </w:p>
    <w:p w14:paraId="1AF756E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1DCE3A0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0B9420E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4CBE8D3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53C4E46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5939E5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toString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7B2EFB7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= '';</w:t>
      </w:r>
    </w:p>
    <w:p w14:paraId="547238C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i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3CFA2DB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j </w:t>
      </w:r>
      <w:proofErr w:type="spellStart"/>
      <w:r>
        <w:rPr>
          <w:rFonts w:ascii="Bahnschrift Light" w:hAnsi="Bahnschrift Light"/>
          <w:sz w:val="18"/>
          <w:szCs w:val="18"/>
        </w:rPr>
        <w:t>in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[i]) {</w:t>
      </w:r>
    </w:p>
    <w:p w14:paraId="64B9DC5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 xml:space="preserve"> +=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[i][j] ===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 xml:space="preserve"> ? '0' : </w:t>
      </w:r>
      <w:proofErr w:type="spellStart"/>
      <w:r>
        <w:rPr>
          <w:rFonts w:ascii="Bahnschrift Light" w:hAnsi="Bahnschrift Light"/>
          <w:sz w:val="18"/>
          <w:szCs w:val="18"/>
        </w:rPr>
        <w:t>String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[i][j]);</w:t>
      </w:r>
    </w:p>
    <w:p w14:paraId="4946DB4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3E5745A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3517F21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res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2AFD8D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5F1F7511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54DB04D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xLength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715562A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[0].</w:t>
      </w:r>
      <w:proofErr w:type="spellStart"/>
      <w:r>
        <w:rPr>
          <w:rFonts w:ascii="Bahnschrift Light" w:hAnsi="Bahnschrift Light"/>
          <w:sz w:val="18"/>
          <w:szCs w:val="18"/>
        </w:rPr>
        <w:t>length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3B6837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3BDF8F74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A8F39C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yLength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33A8123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this.arr.length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1D04F3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3F7B5BB4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A79CBB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rows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2D8A69E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20DA52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508581AA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2CCC2EF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get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cols</w:t>
      </w:r>
      <w:proofErr w:type="spellEnd"/>
      <w:r>
        <w:rPr>
          <w:rFonts w:ascii="Bahnschrift Light" w:hAnsi="Bahnschrift Light"/>
          <w:sz w:val="18"/>
          <w:szCs w:val="18"/>
        </w:rPr>
        <w:t>() {</w:t>
      </w:r>
    </w:p>
    <w:p w14:paraId="3031F21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this.transpone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0721906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2DADD221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063087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cols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2498E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).</w:t>
      </w:r>
      <w:proofErr w:type="spellStart"/>
      <w:r>
        <w:rPr>
          <w:rFonts w:ascii="Bahnschrift Light" w:hAnsi="Bahnschrift Light"/>
          <w:sz w:val="18"/>
          <w:szCs w:val="18"/>
        </w:rPr>
        <w:t>transpone</w:t>
      </w:r>
      <w:proofErr w:type="spellEnd"/>
      <w:r>
        <w:rPr>
          <w:rFonts w:ascii="Bahnschrift Light" w:hAnsi="Bahnschrift Light"/>
          <w:sz w:val="18"/>
          <w:szCs w:val="18"/>
        </w:rPr>
        <w:t>().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0AF493C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63D6931C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9D6742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rows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733229D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this.arr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arr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67B459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222985B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}</w:t>
      </w:r>
    </w:p>
    <w:p w14:paraId="2DFB07AF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2628E6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Matrix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9FCF5DA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2870AB80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0570184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('./Node.js');</w:t>
      </w:r>
    </w:p>
    <w:p w14:paraId="3860404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Queue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require</w:t>
      </w:r>
      <w:proofErr w:type="spellEnd"/>
      <w:r>
        <w:rPr>
          <w:rFonts w:ascii="Bahnschrift Light" w:hAnsi="Bahnschrift Light"/>
          <w:sz w:val="18"/>
          <w:szCs w:val="18"/>
        </w:rPr>
        <w:t>('./Queue.js');</w:t>
      </w:r>
    </w:p>
    <w:p w14:paraId="5F8E8728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9E3FF8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lastRenderedPageBreak/>
        <w:t>class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PriorityQueue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extends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Queue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3ACF548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constructor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= 0, </w:t>
      </w:r>
      <w:proofErr w:type="spellStart"/>
      <w:r>
        <w:rPr>
          <w:rFonts w:ascii="Bahnschrift Light" w:hAnsi="Bahnschrift Light"/>
          <w:sz w:val="18"/>
          <w:szCs w:val="18"/>
        </w:rPr>
        <w:t>inverseDirection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false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3EEBBC8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super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74AB706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this.head</w:t>
      </w:r>
      <w:proofErr w:type="spellEnd"/>
      <w:r>
        <w:rPr>
          <w:rFonts w:ascii="Bahnschrift Light" w:hAnsi="Bahnschrift Light"/>
          <w:sz w:val="18"/>
          <w:szCs w:val="18"/>
        </w:rPr>
        <w:t xml:space="preserve">) </w:t>
      </w:r>
      <w:proofErr w:type="spellStart"/>
      <w:r>
        <w:rPr>
          <w:rFonts w:ascii="Bahnschrift Light" w:hAnsi="Bahnschrift Light"/>
          <w:sz w:val="18"/>
          <w:szCs w:val="18"/>
        </w:rPr>
        <w:t>this.head.priority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0054EC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inverseDirection</w:t>
      </w:r>
      <w:proofErr w:type="spellEnd"/>
      <w:r>
        <w:rPr>
          <w:rFonts w:ascii="Bahnschrift Light" w:hAnsi="Bahnschrift Light"/>
          <w:sz w:val="18"/>
          <w:szCs w:val="18"/>
        </w:rPr>
        <w:t xml:space="preserve"> ? -1 : 1;</w:t>
      </w:r>
    </w:p>
    <w:p w14:paraId="16AC1D4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63EB3548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5167EFD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push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B69A98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 xml:space="preserve">,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3F9A963C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288259F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this.head.priority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*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  <w:r>
        <w:rPr>
          <w:rFonts w:ascii="Bahnschrift Light" w:hAnsi="Bahnschrift Light"/>
          <w:sz w:val="18"/>
          <w:szCs w:val="18"/>
        </w:rPr>
        <w:t xml:space="preserve"> &lt;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*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BC2D86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node.nextNode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this.head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CF41E8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this.head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C436B8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 </w:t>
      </w:r>
      <w:proofErr w:type="spellStart"/>
      <w:r>
        <w:rPr>
          <w:rFonts w:ascii="Bahnschrift Light" w:hAnsi="Bahnschrift Light"/>
          <w:sz w:val="18"/>
          <w:szCs w:val="18"/>
        </w:rPr>
        <w:t>else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if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</w:p>
    <w:p w14:paraId="7181995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this.lastNode.priority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*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  <w:r>
        <w:rPr>
          <w:rFonts w:ascii="Bahnschrift Light" w:hAnsi="Bahnschrift Light"/>
          <w:sz w:val="18"/>
          <w:szCs w:val="18"/>
        </w:rPr>
        <w:t xml:space="preserve"> &gt;</w:t>
      </w:r>
    </w:p>
    <w:p w14:paraId="13E3D94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*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</w:p>
    <w:p w14:paraId="271411D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) {</w:t>
      </w:r>
    </w:p>
    <w:p w14:paraId="47FD987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this.lastNode.nextNod</w:t>
      </w:r>
      <w:r>
        <w:rPr>
          <w:rFonts w:ascii="Bahnschrift Light" w:hAnsi="Bahnschrift Light"/>
          <w:sz w:val="18"/>
          <w:szCs w:val="18"/>
        </w:rPr>
        <w:t>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6CFA10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this.lastNode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661EE3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 </w:t>
      </w:r>
      <w:proofErr w:type="spellStart"/>
      <w:r>
        <w:rPr>
          <w:rFonts w:ascii="Bahnschrift Light" w:hAnsi="Bahnschrift Light"/>
          <w:sz w:val="18"/>
          <w:szCs w:val="18"/>
        </w:rPr>
        <w:t>else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35FCE8A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let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pointer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this.head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275663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while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</w:p>
    <w:p w14:paraId="2CDF443E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pointer.nextNode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&amp;&amp;</w:t>
      </w:r>
    </w:p>
    <w:p w14:paraId="0C49C67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pointer.nextNode.priority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*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  <w:r>
        <w:rPr>
          <w:rFonts w:ascii="Bahnschrift Light" w:hAnsi="Bahnschrift Light"/>
          <w:sz w:val="18"/>
          <w:szCs w:val="18"/>
        </w:rPr>
        <w:t xml:space="preserve"> &gt;= </w:t>
      </w:r>
      <w:proofErr w:type="spellStart"/>
      <w:r>
        <w:rPr>
          <w:rFonts w:ascii="Bahnschrift Light" w:hAnsi="Bahnschrift Light"/>
          <w:sz w:val="18"/>
          <w:szCs w:val="18"/>
        </w:rPr>
        <w:t>priority</w:t>
      </w:r>
      <w:proofErr w:type="spellEnd"/>
      <w:r>
        <w:rPr>
          <w:rFonts w:ascii="Bahnschrift Light" w:hAnsi="Bahnschrift Light"/>
          <w:sz w:val="18"/>
          <w:szCs w:val="18"/>
        </w:rPr>
        <w:t xml:space="preserve"> * </w:t>
      </w:r>
      <w:proofErr w:type="spellStart"/>
      <w:r>
        <w:rPr>
          <w:rFonts w:ascii="Bahnschrift Light" w:hAnsi="Bahnschrift Light"/>
          <w:sz w:val="18"/>
          <w:szCs w:val="18"/>
        </w:rPr>
        <w:t>this.direction</w:t>
      </w:r>
      <w:proofErr w:type="spellEnd"/>
    </w:p>
    <w:p w14:paraId="054F385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) {</w:t>
      </w:r>
    </w:p>
    <w:p w14:paraId="4B323B0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  </w:t>
      </w:r>
      <w:proofErr w:type="spellStart"/>
      <w:r>
        <w:rPr>
          <w:rFonts w:ascii="Bahnschrift Light" w:hAnsi="Bahnschrift Light"/>
          <w:sz w:val="18"/>
          <w:szCs w:val="18"/>
        </w:rPr>
        <w:t>pointer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pointer.nextNode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10F3CF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}</w:t>
      </w:r>
    </w:p>
    <w:p w14:paraId="20A24C70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D5B187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pointer.nextNode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AC6546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pointer.nextNode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node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25A12F6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node.nextNode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buf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33A4C54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53322C5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46DBA16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}</w:t>
      </w:r>
    </w:p>
    <w:p w14:paraId="72CBD52A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0BDA9E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PriorityQueue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572C4103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57C6E31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04038CE8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17414AB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shuffle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array</w:t>
      </w:r>
      <w:proofErr w:type="spellEnd"/>
      <w:r>
        <w:rPr>
          <w:rFonts w:ascii="Bahnschrift Light" w:hAnsi="Bahnschrift Light"/>
          <w:sz w:val="18"/>
          <w:szCs w:val="18"/>
        </w:rPr>
        <w:t xml:space="preserve"> =&gt; </w:t>
      </w:r>
      <w:proofErr w:type="spellStart"/>
      <w:r>
        <w:rPr>
          <w:rFonts w:ascii="Bahnschrift Light" w:hAnsi="Bahnschrift Light"/>
          <w:sz w:val="18"/>
          <w:szCs w:val="18"/>
        </w:rPr>
        <w:t>array.sort</w:t>
      </w:r>
      <w:proofErr w:type="spellEnd"/>
      <w:r>
        <w:rPr>
          <w:rFonts w:ascii="Bahnschrift Light" w:hAnsi="Bahnschrift Light"/>
          <w:sz w:val="18"/>
          <w:szCs w:val="18"/>
        </w:rPr>
        <w:t xml:space="preserve">(() =&gt; </w:t>
      </w:r>
      <w:proofErr w:type="spellStart"/>
      <w:r>
        <w:rPr>
          <w:rFonts w:ascii="Bahnschrift Light" w:hAnsi="Bahnschrift Light"/>
          <w:sz w:val="18"/>
          <w:szCs w:val="18"/>
        </w:rPr>
        <w:t>Math.random</w:t>
      </w:r>
      <w:proofErr w:type="spellEnd"/>
      <w:r>
        <w:rPr>
          <w:rFonts w:ascii="Bahnschrift Light" w:hAnsi="Bahnschrift Light"/>
          <w:sz w:val="18"/>
          <w:szCs w:val="18"/>
        </w:rPr>
        <w:t>() - 0.5);</w:t>
      </w:r>
    </w:p>
    <w:p w14:paraId="3EDB3ACC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7B6B7D6C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shuffle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5B785DA" w14:textId="77777777" w:rsidR="006234A4" w:rsidRDefault="006234A4">
      <w:pPr>
        <w:pStyle w:val="Standard"/>
        <w:spacing w:line="240" w:lineRule="auto"/>
        <w:rPr>
          <w:rFonts w:ascii="Bahnschrift Light" w:hAnsi="Bahnschrift Light"/>
          <w:sz w:val="18"/>
          <w:szCs w:val="18"/>
        </w:rPr>
      </w:pPr>
    </w:p>
    <w:p w14:paraId="4C96F28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'</w:t>
      </w:r>
      <w:proofErr w:type="spellStart"/>
      <w:r>
        <w:rPr>
          <w:rFonts w:ascii="Bahnschrift Light" w:hAnsi="Bahnschrift Light"/>
          <w:sz w:val="18"/>
          <w:szCs w:val="18"/>
        </w:rPr>
        <w:t>use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strict</w:t>
      </w:r>
      <w:proofErr w:type="spellEnd"/>
      <w:r>
        <w:rPr>
          <w:rFonts w:ascii="Bahnschrift Light" w:hAnsi="Bahnschrift Light"/>
          <w:sz w:val="18"/>
          <w:szCs w:val="18"/>
        </w:rPr>
        <w:t>';</w:t>
      </w:r>
    </w:p>
    <w:p w14:paraId="55E237CC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62836D64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class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 xml:space="preserve"> {</w:t>
      </w:r>
    </w:p>
    <w:p w14:paraId="67087ED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constructor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null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BF65B4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this.data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data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451807C9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this.links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new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Set</w:t>
      </w:r>
      <w:proofErr w:type="spellEnd"/>
      <w:r>
        <w:rPr>
          <w:rFonts w:ascii="Bahnschrift Light" w:hAnsi="Bahnschrift Light"/>
          <w:sz w:val="18"/>
          <w:szCs w:val="18"/>
        </w:rPr>
        <w:t>();</w:t>
      </w:r>
    </w:p>
    <w:p w14:paraId="45EF79D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0F2131ED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785134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linkTo</w:t>
      </w:r>
      <w:proofErr w:type="spellEnd"/>
      <w:r>
        <w:rPr>
          <w:rFonts w:ascii="Bahnschrift Light" w:hAnsi="Bahnschrift Light"/>
          <w:sz w:val="18"/>
          <w:szCs w:val="18"/>
        </w:rPr>
        <w:t>(...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1740B3BB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item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283BBDDD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this.links.add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item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16EF923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7FC9140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60125EC1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3BCA0906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unlinkFrom</w:t>
      </w:r>
      <w:proofErr w:type="spellEnd"/>
      <w:r>
        <w:rPr>
          <w:rFonts w:ascii="Bahnschrift Light" w:hAnsi="Bahnschrift Light"/>
          <w:sz w:val="18"/>
          <w:szCs w:val="18"/>
        </w:rPr>
        <w:t>(...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50C90F22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for</w:t>
      </w:r>
      <w:proofErr w:type="spellEnd"/>
      <w:r>
        <w:rPr>
          <w:rFonts w:ascii="Bahnschrift Light" w:hAnsi="Bahnschrift Light"/>
          <w:sz w:val="18"/>
          <w:szCs w:val="18"/>
        </w:rPr>
        <w:t xml:space="preserve"> (</w:t>
      </w:r>
      <w:proofErr w:type="spellStart"/>
      <w:r>
        <w:rPr>
          <w:rFonts w:ascii="Bahnschrift Light" w:hAnsi="Bahnschrift Light"/>
          <w:sz w:val="18"/>
          <w:szCs w:val="18"/>
        </w:rPr>
        <w:t>const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item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verteces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4C56710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  </w:t>
      </w:r>
      <w:proofErr w:type="spellStart"/>
      <w:r>
        <w:rPr>
          <w:rFonts w:ascii="Bahnschrift Light" w:hAnsi="Bahnschrift Light"/>
          <w:sz w:val="18"/>
          <w:szCs w:val="18"/>
        </w:rPr>
        <w:t>this.links.delete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item</w:t>
      </w:r>
      <w:proofErr w:type="spellEnd"/>
      <w:r>
        <w:rPr>
          <w:rFonts w:ascii="Bahnschrift Light" w:hAnsi="Bahnschrift Light"/>
          <w:sz w:val="18"/>
          <w:szCs w:val="18"/>
        </w:rPr>
        <w:t>);</w:t>
      </w:r>
    </w:p>
    <w:p w14:paraId="2B3B060A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}</w:t>
      </w:r>
    </w:p>
    <w:p w14:paraId="12638813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0F67FD99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23788F01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</w:t>
      </w:r>
      <w:proofErr w:type="spellStart"/>
      <w:r>
        <w:rPr>
          <w:rFonts w:ascii="Bahnschrift Light" w:hAnsi="Bahnschrift Light"/>
          <w:sz w:val="18"/>
          <w:szCs w:val="18"/>
        </w:rPr>
        <w:t>static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isVertex</w:t>
      </w:r>
      <w:proofErr w:type="spellEnd"/>
      <w:r>
        <w:rPr>
          <w:rFonts w:ascii="Bahnschrift Light" w:hAnsi="Bahnschrift Light"/>
          <w:sz w:val="18"/>
          <w:szCs w:val="18"/>
        </w:rPr>
        <w:t>(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>) {</w:t>
      </w:r>
    </w:p>
    <w:p w14:paraId="6312EA95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  </w:t>
      </w:r>
      <w:proofErr w:type="spellStart"/>
      <w:r>
        <w:rPr>
          <w:rFonts w:ascii="Bahnschrift Light" w:hAnsi="Bahnschrift Light"/>
          <w:sz w:val="18"/>
          <w:szCs w:val="18"/>
        </w:rPr>
        <w:t>return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obj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instanceof</w:t>
      </w:r>
      <w:proofErr w:type="spellEnd"/>
      <w:r>
        <w:rPr>
          <w:rFonts w:ascii="Bahnschrift Light" w:hAnsi="Bahnschrift Light"/>
          <w:sz w:val="18"/>
          <w:szCs w:val="18"/>
        </w:rPr>
        <w:t xml:space="preserve">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67BE526F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 xml:space="preserve">  }</w:t>
      </w:r>
    </w:p>
    <w:p w14:paraId="0B6D5347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18"/>
          <w:szCs w:val="18"/>
        </w:rPr>
        <w:t>}</w:t>
      </w:r>
    </w:p>
    <w:p w14:paraId="7C20944B" w14:textId="77777777" w:rsidR="006234A4" w:rsidRDefault="006234A4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</w:p>
    <w:p w14:paraId="08E608B8" w14:textId="77777777" w:rsidR="006234A4" w:rsidRDefault="00A31816">
      <w:pPr>
        <w:pStyle w:val="Standard"/>
        <w:shd w:val="clear" w:color="auto" w:fill="B4C6E7"/>
        <w:spacing w:line="240" w:lineRule="auto"/>
        <w:rPr>
          <w:rFonts w:ascii="Bahnschrift Light" w:hAnsi="Bahnschrift Light"/>
          <w:sz w:val="18"/>
          <w:szCs w:val="18"/>
        </w:rPr>
      </w:pPr>
      <w:proofErr w:type="spellStart"/>
      <w:r>
        <w:rPr>
          <w:rFonts w:ascii="Bahnschrift Light" w:hAnsi="Bahnschrift Light"/>
          <w:sz w:val="18"/>
          <w:szCs w:val="18"/>
        </w:rPr>
        <w:t>module.exports</w:t>
      </w:r>
      <w:proofErr w:type="spellEnd"/>
      <w:r>
        <w:rPr>
          <w:rFonts w:ascii="Bahnschrift Light" w:hAnsi="Bahnschrift Light"/>
          <w:sz w:val="18"/>
          <w:szCs w:val="18"/>
        </w:rPr>
        <w:t xml:space="preserve"> = </w:t>
      </w:r>
      <w:proofErr w:type="spellStart"/>
      <w:r>
        <w:rPr>
          <w:rFonts w:ascii="Bahnschrift Light" w:hAnsi="Bahnschrift Light"/>
          <w:sz w:val="18"/>
          <w:szCs w:val="18"/>
        </w:rPr>
        <w:t>Vertex</w:t>
      </w:r>
      <w:proofErr w:type="spellEnd"/>
      <w:r>
        <w:rPr>
          <w:rFonts w:ascii="Bahnschrift Light" w:hAnsi="Bahnschrift Light"/>
          <w:sz w:val="18"/>
          <w:szCs w:val="18"/>
        </w:rPr>
        <w:t>;</w:t>
      </w:r>
    </w:p>
    <w:p w14:paraId="7BE93DE7" w14:textId="77777777" w:rsidR="006234A4" w:rsidRDefault="006234A4">
      <w:pPr>
        <w:pageBreakBefore/>
        <w:rPr>
          <w:lang w:val="en-US"/>
        </w:rPr>
      </w:pPr>
    </w:p>
    <w:p w14:paraId="3DF8B690" w14:textId="77777777" w:rsidR="006234A4" w:rsidRDefault="00A31816">
      <w:pPr>
        <w:pStyle w:val="3"/>
      </w:pPr>
      <w:bookmarkStart w:id="33" w:name="_Toc81070694"/>
      <w:bookmarkStart w:id="34" w:name="_Toc84023100"/>
      <w:r>
        <w:t>Приклади роботи</w:t>
      </w:r>
      <w:bookmarkEnd w:id="33"/>
      <w:bookmarkEnd w:id="34"/>
    </w:p>
    <w:p w14:paraId="09807EAB" w14:textId="77777777" w:rsidR="006234A4" w:rsidRDefault="00A31816">
      <w:pPr>
        <w:pStyle w:val="Standard"/>
      </w:pPr>
      <w:r>
        <w:t>На рисунках 3.1 і 3.2 показані приклади робот</w:t>
      </w:r>
      <w:r>
        <w:t>и програми для різних алгоритмів пошуку.</w:t>
      </w:r>
    </w:p>
    <w:p w14:paraId="21881D1F" w14:textId="77777777" w:rsidR="006234A4" w:rsidRDefault="00A31816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E38D61" wp14:editId="1DB3C97C">
            <wp:simplePos x="0" y="0"/>
            <wp:positionH relativeFrom="page">
              <wp:posOffset>3134992</wp:posOffset>
            </wp:positionH>
            <wp:positionV relativeFrom="page">
              <wp:posOffset>2016325</wp:posOffset>
            </wp:positionV>
            <wp:extent cx="1631161" cy="2945163"/>
            <wp:effectExtent l="0" t="0" r="7139" b="7587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161" cy="2945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DD1EE2C" w14:textId="77777777" w:rsidR="006234A4" w:rsidRDefault="00A31816">
      <w:pPr>
        <w:pStyle w:val="Drawing"/>
      </w:pPr>
      <w:r>
        <w:t>Рисунок 3.1 – Алгоритм BFS</w:t>
      </w:r>
    </w:p>
    <w:p w14:paraId="79AB0BDC" w14:textId="77777777" w:rsidR="006234A4" w:rsidRDefault="00A31816">
      <w:pPr>
        <w:pStyle w:val="Standard"/>
        <w:ind w:firstLine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456EA5" wp14:editId="23B26631">
            <wp:simplePos x="0" y="0"/>
            <wp:positionH relativeFrom="page">
              <wp:posOffset>3100702</wp:posOffset>
            </wp:positionH>
            <wp:positionV relativeFrom="page">
              <wp:posOffset>5720084</wp:posOffset>
            </wp:positionV>
            <wp:extent cx="1661757" cy="2997357"/>
            <wp:effectExtent l="0" t="0" r="0" b="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757" cy="29973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1F2FD1F" w14:textId="77777777" w:rsidR="006234A4" w:rsidRDefault="00A31816">
      <w:pPr>
        <w:pStyle w:val="Drawing"/>
      </w:pPr>
      <w:r>
        <w:t>Рисунок 3.2 – Алгоритм RBFS</w:t>
      </w:r>
    </w:p>
    <w:p w14:paraId="51E54E06" w14:textId="77777777" w:rsidR="006234A4" w:rsidRDefault="006234A4">
      <w:pPr>
        <w:pStyle w:val="Standard"/>
      </w:pPr>
    </w:p>
    <w:p w14:paraId="64EF2C1F" w14:textId="77777777" w:rsidR="006234A4" w:rsidRDefault="00A31816">
      <w:pPr>
        <w:pStyle w:val="2"/>
      </w:pPr>
      <w:bookmarkStart w:id="35" w:name="_Toc81070695"/>
      <w:bookmarkStart w:id="36" w:name="_Toc84023101"/>
      <w:r>
        <w:lastRenderedPageBreak/>
        <w:t>Дослідження алгоритмів</w:t>
      </w:r>
      <w:bookmarkEnd w:id="35"/>
      <w:bookmarkEnd w:id="36"/>
    </w:p>
    <w:p w14:paraId="467C8956" w14:textId="77777777" w:rsidR="006234A4" w:rsidRDefault="00A31816">
      <w:pPr>
        <w:pStyle w:val="Standard"/>
      </w:pPr>
      <w:r>
        <w:t>В таблиці 3.1 наведені характеристики оцінювання алгоритму</w:t>
      </w:r>
      <w:r>
        <w:rPr>
          <w:lang w:val="ru-RU"/>
        </w:rPr>
        <w:t xml:space="preserve"> </w:t>
      </w:r>
      <w:r>
        <w:rPr>
          <w:lang w:val="en-US"/>
        </w:rPr>
        <w:t>BFS</w:t>
      </w:r>
      <w:r>
        <w:rPr>
          <w:lang w:val="ru-RU"/>
        </w:rPr>
        <w:t xml:space="preserve">, </w:t>
      </w:r>
      <w:r>
        <w:t>задачі</w:t>
      </w:r>
      <w:r>
        <w:rPr>
          <w:lang w:val="ru-RU"/>
        </w:rPr>
        <w:t xml:space="preserve"> 8-</w:t>
      </w:r>
      <w:r>
        <w:rPr>
          <w:lang w:val="en-US"/>
        </w:rPr>
        <w:t>puzzle</w:t>
      </w:r>
      <w:r>
        <w:rPr>
          <w:lang w:val="ru-RU"/>
        </w:rPr>
        <w:t xml:space="preserve"> </w:t>
      </w:r>
      <w:r>
        <w:t>для 20 початкових станів.</w:t>
      </w:r>
    </w:p>
    <w:p w14:paraId="32AD8D8C" w14:textId="77777777" w:rsidR="006234A4" w:rsidRDefault="00A31816">
      <w:pPr>
        <w:pStyle w:val="Standard"/>
        <w:pageBreakBefore/>
      </w:pPr>
      <w:r>
        <w:lastRenderedPageBreak/>
        <w:t xml:space="preserve">Таблиця 3.1 – </w:t>
      </w:r>
      <w:r>
        <w:t>Характеристики оцінювання алгоритму</w:t>
      </w:r>
      <w:r>
        <w:rPr>
          <w:lang w:val="ru-RU"/>
        </w:rPr>
        <w:t xml:space="preserve"> </w:t>
      </w:r>
      <w:r>
        <w:rPr>
          <w:lang w:val="en-US"/>
        </w:rPr>
        <w:t>BFS</w:t>
      </w:r>
    </w:p>
    <w:tbl>
      <w:tblPr>
        <w:tblW w:w="8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1859"/>
        <w:gridCol w:w="1844"/>
        <w:gridCol w:w="1948"/>
      </w:tblGrid>
      <w:tr w:rsidR="006234A4" w14:paraId="37E8CB22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BFD8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979A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Ітерації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C1D0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Всього станів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2AC4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Всього станів у пом’яті</w:t>
            </w:r>
          </w:p>
        </w:tc>
      </w:tr>
      <w:tr w:rsidR="006234A4" w14:paraId="2F670922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5A3E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</w:t>
            </w:r>
          </w:p>
          <w:p w14:paraId="512EAD5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072CC3" wp14:editId="444CE8D7">
                  <wp:extent cx="552453" cy="676271"/>
                  <wp:effectExtent l="0" t="0" r="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3" cy="67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DA2C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15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A658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6304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234A4" w14:paraId="7EA9DBA3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6223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2</w:t>
            </w:r>
          </w:p>
          <w:p w14:paraId="17EB48B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8D5C31" wp14:editId="2B16A6B5">
                  <wp:extent cx="584201" cy="673098"/>
                  <wp:effectExtent l="0" t="0" r="6349" b="0"/>
                  <wp:docPr id="5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1" cy="67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03DF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DEC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0856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6234A4" w14:paraId="5327DE7D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BF0A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3</w:t>
            </w:r>
          </w:p>
          <w:p w14:paraId="432C1AF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F063E9B" wp14:editId="4D9C7369">
                  <wp:extent cx="584201" cy="673098"/>
                  <wp:effectExtent l="0" t="0" r="6349" b="0"/>
                  <wp:docPr id="6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1" cy="67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48AC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D65A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0FA8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</w:tr>
      <w:tr w:rsidR="006234A4" w14:paraId="68A62304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F4C4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4</w:t>
            </w:r>
          </w:p>
          <w:p w14:paraId="036D5A9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6045858" wp14:editId="6FBDC93C">
                  <wp:extent cx="647696" cy="711202"/>
                  <wp:effectExtent l="0" t="0" r="4" b="0"/>
                  <wp:docPr id="7" name="Рисунок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96" cy="71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8374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1380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81E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966B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2191</w:t>
            </w:r>
          </w:p>
        </w:tc>
      </w:tr>
      <w:tr w:rsidR="006234A4" w14:paraId="53D7FE9F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A348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5</w:t>
            </w:r>
          </w:p>
          <w:p w14:paraId="5EDF1F3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DDF583" wp14:editId="04208008">
                  <wp:extent cx="558798" cy="698501"/>
                  <wp:effectExtent l="0" t="0" r="0" b="6349"/>
                  <wp:docPr id="8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8" cy="69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CCBC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5497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292D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8633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8447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8633</w:t>
            </w:r>
          </w:p>
        </w:tc>
      </w:tr>
      <w:tr w:rsidR="006234A4" w14:paraId="1160D891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FEEC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6</w:t>
            </w:r>
          </w:p>
          <w:p w14:paraId="358934E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DDC536C" wp14:editId="38794FFE">
                  <wp:extent cx="634995" cy="749295"/>
                  <wp:effectExtent l="0" t="0" r="0" b="0"/>
                  <wp:docPr id="9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95" cy="7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09C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740A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74DC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234A4" w14:paraId="2099421F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0E86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7</w:t>
            </w:r>
          </w:p>
          <w:p w14:paraId="5FC073F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0FEA38F" wp14:editId="63D56815">
                  <wp:extent cx="673098" cy="761996"/>
                  <wp:effectExtent l="0" t="0" r="0" b="4"/>
                  <wp:docPr id="10" name="Рисунок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98" cy="76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D753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6987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322C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03291" w14:paraId="44201C5D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6AEAF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</w:pPr>
          </w:p>
          <w:p w14:paraId="15A50CE8" w14:textId="1EECE1FF" w:rsidR="00503291" w:rsidRDefault="00503291" w:rsidP="00503291">
            <w:pPr>
              <w:pStyle w:val="Standard"/>
              <w:widowControl w:val="0"/>
              <w:ind w:firstLine="0"/>
              <w:jc w:val="center"/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CE4D6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3EDA9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1596A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</w:tr>
      <w:tr w:rsidR="006234A4" w14:paraId="575068B5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A6A6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lastRenderedPageBreak/>
              <w:t>Стан 8</w:t>
            </w:r>
          </w:p>
          <w:p w14:paraId="0321457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06E43E" wp14:editId="5C6EE69A">
                  <wp:extent cx="533396" cy="698501"/>
                  <wp:effectExtent l="0" t="0" r="4" b="6349"/>
                  <wp:docPr id="11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6" cy="69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2C1B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E815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5D59B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234A4" w14:paraId="43B39319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DD9F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9</w:t>
            </w:r>
          </w:p>
          <w:p w14:paraId="6E2EEBDB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91981C" wp14:editId="5D852ECE">
                  <wp:extent cx="622304" cy="749295"/>
                  <wp:effectExtent l="0" t="0" r="6346" b="0"/>
                  <wp:docPr id="12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4" cy="7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B33B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A959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AAE7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6234A4" w14:paraId="522FDE07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F02B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10</w:t>
            </w:r>
          </w:p>
          <w:p w14:paraId="4FB72D9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617D5C" wp14:editId="0C131B2D">
                  <wp:extent cx="596902" cy="660397"/>
                  <wp:effectExtent l="0" t="0" r="0" b="6353"/>
                  <wp:docPr id="13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2" cy="66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072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432B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A530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  <w:tr w:rsidR="006234A4" w14:paraId="6E167511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58C0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11</w:t>
            </w:r>
          </w:p>
          <w:p w14:paraId="7FB8FDEB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063E46" wp14:editId="0E8FF4B9">
                  <wp:extent cx="571500" cy="673098"/>
                  <wp:effectExtent l="0" t="0" r="0" b="0"/>
                  <wp:docPr id="14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7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20E5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DF88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323E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</w:tr>
      <w:tr w:rsidR="006234A4" w14:paraId="7166C73C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6071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12</w:t>
            </w:r>
          </w:p>
          <w:p w14:paraId="0C9A9ED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AC2942" wp14:editId="3EB7B0D4">
                  <wp:extent cx="660397" cy="749295"/>
                  <wp:effectExtent l="0" t="0" r="6353" b="0"/>
                  <wp:docPr id="15" name="Рисунок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97" cy="7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CCC2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426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13F3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350F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</w:tr>
      <w:tr w:rsidR="006234A4" w14:paraId="0682C266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6340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13</w:t>
            </w:r>
          </w:p>
          <w:p w14:paraId="1636868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807856A" wp14:editId="43960987">
                  <wp:extent cx="609603" cy="723903"/>
                  <wp:effectExtent l="0" t="0" r="0" b="0"/>
                  <wp:docPr id="16" name="Рисунок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3" cy="72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2987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F0CE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1172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DE7C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1172</w:t>
            </w:r>
          </w:p>
        </w:tc>
      </w:tr>
      <w:tr w:rsidR="006234A4" w14:paraId="79661FAD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8807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14</w:t>
            </w:r>
          </w:p>
          <w:p w14:paraId="01165FE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DF84799" wp14:editId="68DFA454">
                  <wp:extent cx="571500" cy="660397"/>
                  <wp:effectExtent l="0" t="0" r="0" b="6353"/>
                  <wp:docPr id="17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6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9091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1096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773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1814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DBB4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1814</w:t>
            </w:r>
          </w:p>
        </w:tc>
      </w:tr>
      <w:tr w:rsidR="006234A4" w14:paraId="09A33CD0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A395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15</w:t>
            </w:r>
          </w:p>
          <w:p w14:paraId="17D6A47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6B00C25" wp14:editId="0ACEDB49">
                  <wp:extent cx="571500" cy="711202"/>
                  <wp:effectExtent l="0" t="0" r="0" b="0"/>
                  <wp:docPr id="18" name="Рисунок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1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F0A6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2596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E96E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4132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F664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4132</w:t>
            </w:r>
          </w:p>
        </w:tc>
      </w:tr>
      <w:tr w:rsidR="00503291" w14:paraId="46377DE8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0B307" w14:textId="59E60399" w:rsidR="00503291" w:rsidRDefault="00503291" w:rsidP="00503291">
            <w:pPr>
              <w:pStyle w:val="Standard"/>
              <w:widowControl w:val="0"/>
              <w:ind w:firstLine="0"/>
              <w:jc w:val="center"/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0ED28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6FAA9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B0B25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</w:tr>
      <w:tr w:rsidR="006234A4" w14:paraId="78FAF59A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09F9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lastRenderedPageBreak/>
              <w:t>Стан 16</w:t>
            </w:r>
          </w:p>
          <w:p w14:paraId="53D6BB1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BF2BF4" wp14:editId="0D05FE78">
                  <wp:extent cx="698501" cy="647696"/>
                  <wp:effectExtent l="0" t="0" r="6349" b="4"/>
                  <wp:docPr id="19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40CB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4378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98F0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7081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07D1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7081</w:t>
            </w:r>
          </w:p>
        </w:tc>
      </w:tr>
      <w:tr w:rsidR="006234A4" w14:paraId="22F7E68D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CFB8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17</w:t>
            </w:r>
          </w:p>
          <w:p w14:paraId="5D3A10C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FFF85E" wp14:editId="2BE7FF86">
                  <wp:extent cx="698501" cy="647696"/>
                  <wp:effectExtent l="0" t="0" r="6349" b="4"/>
                  <wp:docPr id="20" name="Рисунок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29EF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999E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174B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234A4" w14:paraId="1DC3CD41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4871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18</w:t>
            </w:r>
          </w:p>
          <w:p w14:paraId="14D03FD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427531" wp14:editId="5696DDDF">
                  <wp:extent cx="698501" cy="647696"/>
                  <wp:effectExtent l="0" t="0" r="6349" b="4"/>
                  <wp:docPr id="21" name="Рисунок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E394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843A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7C52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6234A4" w14:paraId="3585B0D2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5E6C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 xml:space="preserve">Стан </w:t>
            </w:r>
            <w:r>
              <w:t>19</w:t>
            </w:r>
          </w:p>
          <w:p w14:paraId="2693CBB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CAA4A0" wp14:editId="1D1A8E8E">
                  <wp:extent cx="698501" cy="647696"/>
                  <wp:effectExtent l="0" t="0" r="6349" b="4"/>
                  <wp:docPr id="22" name="Рисунок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B20E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9BCD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F7C0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  <w:tr w:rsidR="006234A4" w14:paraId="02B6D31A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D3C6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20</w:t>
            </w:r>
          </w:p>
          <w:p w14:paraId="16645E7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EDB9DF4" wp14:editId="6A474E3D">
                  <wp:extent cx="698501" cy="647696"/>
                  <wp:effectExtent l="0" t="0" r="6349" b="4"/>
                  <wp:docPr id="23" name="Рисунок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9DE6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57B4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6D0D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</w:tr>
    </w:tbl>
    <w:p w14:paraId="3ACD3DC0" w14:textId="77777777" w:rsidR="006234A4" w:rsidRDefault="006234A4">
      <w:pPr>
        <w:pStyle w:val="Standard"/>
        <w:ind w:firstLine="0"/>
      </w:pPr>
    </w:p>
    <w:p w14:paraId="6EC6B628" w14:textId="77777777" w:rsidR="006234A4" w:rsidRDefault="00A31816">
      <w:pPr>
        <w:pStyle w:val="Standard"/>
        <w:ind w:firstLine="0"/>
      </w:pPr>
      <w:r>
        <w:t>В таблиці 3.2 наведені характеристики оцінювання алгоритму</w:t>
      </w:r>
      <w:r>
        <w:rPr>
          <w:lang w:val="ru-RU"/>
        </w:rPr>
        <w:t xml:space="preserve"> </w:t>
      </w:r>
      <w:r>
        <w:rPr>
          <w:lang w:val="en-US"/>
        </w:rPr>
        <w:t>RBFS</w:t>
      </w:r>
      <w:r>
        <w:rPr>
          <w:lang w:val="ru-RU"/>
        </w:rPr>
        <w:t xml:space="preserve">, </w:t>
      </w:r>
      <w:r>
        <w:t>задачі</w:t>
      </w:r>
      <w:r>
        <w:rPr>
          <w:lang w:val="ru-RU"/>
        </w:rPr>
        <w:t xml:space="preserve"> 8-</w:t>
      </w:r>
      <w:r>
        <w:rPr>
          <w:lang w:val="en-US"/>
        </w:rPr>
        <w:t>puzzle</w:t>
      </w:r>
      <w:r>
        <w:rPr>
          <w:lang w:val="ru-RU"/>
        </w:rPr>
        <w:t xml:space="preserve"> </w:t>
      </w:r>
      <w:r>
        <w:t>для 20 початкових станів.</w:t>
      </w:r>
    </w:p>
    <w:p w14:paraId="58471158" w14:textId="77777777" w:rsidR="006234A4" w:rsidRDefault="00A31816">
      <w:pPr>
        <w:pStyle w:val="Standard"/>
        <w:pageBreakBefore/>
      </w:pPr>
      <w:r>
        <w:lastRenderedPageBreak/>
        <w:t>Таблиця 3.</w:t>
      </w:r>
      <w:r>
        <w:rPr>
          <w:lang w:val="ru-RU"/>
        </w:rPr>
        <w:t>2</w:t>
      </w:r>
      <w:r>
        <w:t xml:space="preserve"> – Характеристики оцінювання алгоритму </w:t>
      </w:r>
      <w:r>
        <w:rPr>
          <w:lang w:val="en-US"/>
        </w:rPr>
        <w:t>RBFS</w:t>
      </w:r>
    </w:p>
    <w:tbl>
      <w:tblPr>
        <w:tblW w:w="8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1859"/>
        <w:gridCol w:w="1844"/>
        <w:gridCol w:w="1948"/>
      </w:tblGrid>
      <w:tr w:rsidR="006234A4" w14:paraId="1DFCBCA5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13DB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8E8F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Ітерації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E765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Всього станів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ED84B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 xml:space="preserve">Всього </w:t>
            </w:r>
            <w:r>
              <w:t>станів у пом’яті</w:t>
            </w:r>
          </w:p>
        </w:tc>
      </w:tr>
      <w:tr w:rsidR="006234A4" w14:paraId="3424CC0C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DC21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</w:t>
            </w:r>
          </w:p>
          <w:p w14:paraId="6D6C808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C9167A1" wp14:editId="014173CB">
                  <wp:extent cx="552453" cy="676271"/>
                  <wp:effectExtent l="0" t="0" r="0" b="0"/>
                  <wp:docPr id="24" name="Рисунок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3" cy="67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C1C3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2CA4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732C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234A4" w14:paraId="55B772D1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4BF9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2</w:t>
            </w:r>
          </w:p>
          <w:p w14:paraId="6B2654B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03E03A" wp14:editId="7ABDF4B9">
                  <wp:extent cx="584201" cy="673098"/>
                  <wp:effectExtent l="0" t="0" r="6349" b="0"/>
                  <wp:docPr id="25" name="Рисунок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1" cy="67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D33B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6FE94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1459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6234A4" w14:paraId="7C1D698C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CA84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3</w:t>
            </w:r>
          </w:p>
          <w:p w14:paraId="559051E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46258D6" wp14:editId="2BF6FEDB">
                  <wp:extent cx="584201" cy="673098"/>
                  <wp:effectExtent l="0" t="0" r="6349" b="0"/>
                  <wp:docPr id="26" name="Рисунок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1" cy="67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402D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D8A6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2A5B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6234A4" w14:paraId="4F7C162F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25E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4</w:t>
            </w:r>
          </w:p>
          <w:p w14:paraId="03260D7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9BEDBA" wp14:editId="21FBCE11">
                  <wp:extent cx="647696" cy="711202"/>
                  <wp:effectExtent l="0" t="0" r="4" b="0"/>
                  <wp:docPr id="27" name="Рисунок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96" cy="71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FACC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4359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9F1B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</w:tr>
      <w:tr w:rsidR="006234A4" w14:paraId="1064A4D0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BF53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5</w:t>
            </w:r>
          </w:p>
          <w:p w14:paraId="56AA5D2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1D1F51" wp14:editId="7C4748A7">
                  <wp:extent cx="558798" cy="698501"/>
                  <wp:effectExtent l="0" t="0" r="0" b="6349"/>
                  <wp:docPr id="28" name="Рисунок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8" cy="69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365E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4367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9EBA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11515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1FBC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8626</w:t>
            </w:r>
          </w:p>
        </w:tc>
      </w:tr>
      <w:tr w:rsidR="006234A4" w14:paraId="183E0958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376C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6</w:t>
            </w:r>
          </w:p>
          <w:p w14:paraId="05C0D1D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BB33E4" wp14:editId="09C28A2C">
                  <wp:extent cx="634995" cy="749295"/>
                  <wp:effectExtent l="0" t="0" r="0" b="0"/>
                  <wp:docPr id="29" name="Рисунок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95" cy="7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EF04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4029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430B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234A4" w14:paraId="74662164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92A2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7</w:t>
            </w:r>
          </w:p>
          <w:p w14:paraId="57D38C1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3B7362" wp14:editId="0EC62F53">
                  <wp:extent cx="673098" cy="761996"/>
                  <wp:effectExtent l="0" t="0" r="0" b="4"/>
                  <wp:docPr id="30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98" cy="76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2FBD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54A7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78B4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03291" w14:paraId="53422F57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FEAE9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</w:pPr>
          </w:p>
          <w:p w14:paraId="7CA4DAA7" w14:textId="2D1EF313" w:rsidR="00503291" w:rsidRDefault="00503291" w:rsidP="00503291">
            <w:pPr>
              <w:pStyle w:val="Standard"/>
              <w:widowControl w:val="0"/>
              <w:ind w:firstLine="0"/>
              <w:jc w:val="center"/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540D0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4470D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68F3F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</w:tr>
      <w:tr w:rsidR="006234A4" w14:paraId="49DC4C4F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BDEE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lastRenderedPageBreak/>
              <w:t>Стан 8</w:t>
            </w:r>
          </w:p>
          <w:p w14:paraId="014435F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41249E2" wp14:editId="2CA94EED">
                  <wp:extent cx="533396" cy="698501"/>
                  <wp:effectExtent l="0" t="0" r="4" b="6349"/>
                  <wp:docPr id="31" name="Рисунок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6" cy="69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8097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234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6223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234A4" w14:paraId="21356806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85DD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9</w:t>
            </w:r>
          </w:p>
          <w:p w14:paraId="75E51DE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459C2E" wp14:editId="678598DB">
                  <wp:extent cx="622304" cy="749295"/>
                  <wp:effectExtent l="0" t="0" r="6346" b="0"/>
                  <wp:docPr id="32" name="Рисунок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4" cy="7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A13F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CE92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8A7A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234A4" w14:paraId="21654E96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46F4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10</w:t>
            </w:r>
          </w:p>
          <w:p w14:paraId="0E8E642B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45E50D" wp14:editId="1370CEE2">
                  <wp:extent cx="596902" cy="660397"/>
                  <wp:effectExtent l="0" t="0" r="0" b="6353"/>
                  <wp:docPr id="33" name="Рисунок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2" cy="66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589E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768C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BBE0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234A4" w14:paraId="1D0BF888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48DA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11</w:t>
            </w:r>
          </w:p>
          <w:p w14:paraId="663A621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9BD7F8D" wp14:editId="25D3410E">
                  <wp:extent cx="571500" cy="673098"/>
                  <wp:effectExtent l="0" t="0" r="0" b="0"/>
                  <wp:docPr id="34" name="Рисунок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7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19E7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9F99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95AC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234A4" w14:paraId="1F905854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A3F6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12</w:t>
            </w:r>
          </w:p>
          <w:p w14:paraId="0E6EABD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4738117" wp14:editId="4E2C2260">
                  <wp:extent cx="660397" cy="749295"/>
                  <wp:effectExtent l="0" t="0" r="6353" b="0"/>
                  <wp:docPr id="35" name="Рисунок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97" cy="7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2CF6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AEDF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8173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6234A4" w14:paraId="7286B798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947D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13</w:t>
            </w:r>
          </w:p>
          <w:p w14:paraId="3665B4D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2FA09C" wp14:editId="54312B15">
                  <wp:extent cx="609603" cy="723903"/>
                  <wp:effectExtent l="0" t="0" r="0" b="0"/>
                  <wp:docPr id="36" name="Рисунок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3" cy="72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826C6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4656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0000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  <w:tr w:rsidR="006234A4" w14:paraId="3B45CF06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E39E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14</w:t>
            </w:r>
          </w:p>
          <w:p w14:paraId="2F3F49BA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D4E971F" wp14:editId="4B087FF0">
                  <wp:extent cx="571500" cy="660397"/>
                  <wp:effectExtent l="0" t="0" r="0" b="6353"/>
                  <wp:docPr id="37" name="Рисунок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6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C280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79A7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E650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481</w:t>
            </w:r>
          </w:p>
        </w:tc>
      </w:tr>
      <w:tr w:rsidR="006234A4" w14:paraId="24B1BECF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3F61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15</w:t>
            </w:r>
          </w:p>
          <w:p w14:paraId="7EA4B32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02107CF" wp14:editId="2E356013">
                  <wp:extent cx="571500" cy="711202"/>
                  <wp:effectExtent l="0" t="0" r="0" b="0"/>
                  <wp:docPr id="38" name="Рисунок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1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B025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1122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4C96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2911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F1E1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2342</w:t>
            </w:r>
          </w:p>
        </w:tc>
      </w:tr>
      <w:tr w:rsidR="00503291" w14:paraId="368EC7B0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9F280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90D16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7F71C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FB927" w14:textId="77777777" w:rsidR="00503291" w:rsidRDefault="00503291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</w:p>
        </w:tc>
      </w:tr>
      <w:tr w:rsidR="006234A4" w14:paraId="0D28A16B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1C0F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lastRenderedPageBreak/>
              <w:t>Стан 16</w:t>
            </w:r>
          </w:p>
          <w:p w14:paraId="4285E08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0B38481" wp14:editId="11EF2D45">
                  <wp:extent cx="698501" cy="647696"/>
                  <wp:effectExtent l="0" t="0" r="6349" b="4"/>
                  <wp:docPr id="39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2CE5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1D34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2A95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234A4" w14:paraId="32EE65D0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53BB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17</w:t>
            </w:r>
          </w:p>
          <w:p w14:paraId="2B91D8D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FA872D4" wp14:editId="1C4A02CA">
                  <wp:extent cx="698501" cy="647696"/>
                  <wp:effectExtent l="0" t="0" r="6349" b="4"/>
                  <wp:docPr id="40" name="Рисунок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8568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FA89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2AEF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6234A4" w14:paraId="7D8C8BB8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4A59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18</w:t>
            </w:r>
          </w:p>
          <w:p w14:paraId="59127C0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59B5B4" wp14:editId="329CAEAE">
                  <wp:extent cx="698501" cy="647696"/>
                  <wp:effectExtent l="0" t="0" r="6349" b="4"/>
                  <wp:docPr id="41" name="Рисунок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E2763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9D5EF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0AE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234A4" w14:paraId="0A23AE7E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91472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19</w:t>
            </w:r>
          </w:p>
          <w:p w14:paraId="09F223F9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E61F74" wp14:editId="7A518199">
                  <wp:extent cx="698501" cy="647696"/>
                  <wp:effectExtent l="0" t="0" r="6349" b="4"/>
                  <wp:docPr id="42" name="Рисунок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AB0AB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86637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61A81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6234A4" w14:paraId="004E163F" w14:textId="77777777" w:rsidTr="005032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9D34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t>Стан 20</w:t>
            </w:r>
          </w:p>
          <w:p w14:paraId="465ABA15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3E5D055" wp14:editId="42760932">
                  <wp:extent cx="698501" cy="647696"/>
                  <wp:effectExtent l="0" t="0" r="6349" b="4"/>
                  <wp:docPr id="43" name="Рисунок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1" cy="64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1A46D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DB98C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lang w:val="en-US"/>
              </w:rPr>
              <w:t>58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4026E" w14:textId="77777777" w:rsidR="006234A4" w:rsidRDefault="00A31816" w:rsidP="00503291">
            <w:pPr>
              <w:pStyle w:val="Standard"/>
              <w:widowControl w:val="0"/>
              <w:ind w:firstLine="0"/>
              <w:jc w:val="center"/>
            </w:pPr>
            <w:r>
              <w:rPr>
                <w:lang w:val="en-US"/>
              </w:rPr>
              <w:t>51</w:t>
            </w:r>
          </w:p>
        </w:tc>
      </w:tr>
    </w:tbl>
    <w:p w14:paraId="4EB83206" w14:textId="77777777" w:rsidR="006234A4" w:rsidRDefault="006234A4">
      <w:pPr>
        <w:pStyle w:val="Standard"/>
      </w:pPr>
    </w:p>
    <w:p w14:paraId="0B63E06F" w14:textId="77777777" w:rsidR="006234A4" w:rsidRDefault="00A31816">
      <w:pPr>
        <w:pStyle w:val="a9"/>
        <w:outlineLvl w:val="9"/>
      </w:pPr>
      <w:bookmarkStart w:id="37" w:name="_Toc509035910"/>
      <w:bookmarkStart w:id="38" w:name="_Toc81070696"/>
      <w:r>
        <w:lastRenderedPageBreak/>
        <w:t>В</w:t>
      </w:r>
      <w:bookmarkEnd w:id="37"/>
      <w:r>
        <w:t>исновок</w:t>
      </w:r>
      <w:bookmarkEnd w:id="38"/>
    </w:p>
    <w:p w14:paraId="11A5B26E" w14:textId="3BDEEC26" w:rsidR="006234A4" w:rsidRPr="004705B1" w:rsidRDefault="00A31816">
      <w:pPr>
        <w:pStyle w:val="Standard"/>
      </w:pPr>
      <w:r>
        <w:t xml:space="preserve">При виконанні даної лабораторної роботи було розглянуто два алгоритми </w:t>
      </w:r>
      <w:r>
        <w:t xml:space="preserve">пошуку – неінформативний </w:t>
      </w:r>
      <w:r>
        <w:rPr>
          <w:lang w:val="en-US"/>
        </w:rPr>
        <w:t>Breadth</w:t>
      </w:r>
      <w:r>
        <w:t xml:space="preserve"> </w:t>
      </w:r>
      <w:r>
        <w:rPr>
          <w:lang w:val="en-US"/>
        </w:rPr>
        <w:t>First</w:t>
      </w:r>
      <w:r>
        <w:t xml:space="preserve"> </w:t>
      </w:r>
      <w:r>
        <w:rPr>
          <w:lang w:val="en-US"/>
        </w:rPr>
        <w:t>Search</w:t>
      </w:r>
      <w:r>
        <w:t xml:space="preserve"> (пошук вшир) та інформативний </w:t>
      </w:r>
      <w:r>
        <w:rPr>
          <w:lang w:val="en-US"/>
        </w:rPr>
        <w:t>Recursive</w:t>
      </w:r>
      <w:r>
        <w:t xml:space="preserve"> </w:t>
      </w:r>
      <w:r>
        <w:rPr>
          <w:lang w:val="en-US"/>
        </w:rPr>
        <w:t>Best</w:t>
      </w:r>
      <w:r>
        <w:t xml:space="preserve"> </w:t>
      </w:r>
      <w:r>
        <w:rPr>
          <w:lang w:val="en-US"/>
        </w:rPr>
        <w:t>First</w:t>
      </w:r>
      <w:r>
        <w:t xml:space="preserve"> </w:t>
      </w:r>
      <w:r>
        <w:rPr>
          <w:lang w:val="en-US"/>
        </w:rPr>
        <w:t>Search</w:t>
      </w:r>
      <w:r>
        <w:t xml:space="preserve"> (рекурсивний пошук по першому найкращому співпадінню) на прикладі задачі 8-</w:t>
      </w:r>
      <w:r>
        <w:rPr>
          <w:lang w:val="en-US"/>
        </w:rPr>
        <w:t>puzzle</w:t>
      </w:r>
      <w:r>
        <w:t>. Було проведено дослідження швидкодії та затрат оперативної пам’яті ко</w:t>
      </w:r>
      <w:r>
        <w:t xml:space="preserve">жного з вказаних алгоритмів для 20 початкових станів. Це дослідження вказує на те, що інформативний алгоритм </w:t>
      </w:r>
      <w:r>
        <w:rPr>
          <w:lang w:val="en-US"/>
        </w:rPr>
        <w:t>RBFS</w:t>
      </w:r>
      <w:r>
        <w:t xml:space="preserve"> є більш ефективним та швидшим ніж неінформативний </w:t>
      </w:r>
      <w:r>
        <w:rPr>
          <w:lang w:val="en-US"/>
        </w:rPr>
        <w:t>BFS</w:t>
      </w:r>
      <w:r>
        <w:t xml:space="preserve">, </w:t>
      </w:r>
      <w:r>
        <w:t>проте варто пам’ятати, що успіх та ефективність інформативних алгоритмів напряму пов’яз</w:t>
      </w:r>
      <w:r>
        <w:t xml:space="preserve">ана з доцільністю використання евристичної функції </w:t>
      </w:r>
      <w:r>
        <w:rPr>
          <w:lang w:val="en-US"/>
        </w:rPr>
        <w:t>h</w:t>
      </w:r>
      <w:r>
        <w:t xml:space="preserve"> в умовах конкретної задачі.</w:t>
      </w:r>
      <w:r w:rsidR="004705B1">
        <w:t xml:space="preserve"> </w:t>
      </w:r>
      <w:r w:rsidR="00EF0BFD">
        <w:t>У</w:t>
      </w:r>
      <w:r w:rsidR="004705B1">
        <w:t xml:space="preserve"> </w:t>
      </w:r>
      <w:r w:rsidR="00EF0BFD">
        <w:t>даному варіанті</w:t>
      </w:r>
      <w:r w:rsidR="004705B1">
        <w:t xml:space="preserve"> евристична </w:t>
      </w:r>
      <w:r w:rsidR="004705B1">
        <w:rPr>
          <w:lang w:val="en-US"/>
        </w:rPr>
        <w:t>H</w:t>
      </w:r>
      <w:r w:rsidR="004705B1" w:rsidRPr="00EF0BFD">
        <w:t>1</w:t>
      </w:r>
      <w:r w:rsidR="004705B1">
        <w:t xml:space="preserve"> </w:t>
      </w:r>
      <w:r w:rsidR="004705B1" w:rsidRPr="00EF0BFD">
        <w:t>(</w:t>
      </w:r>
      <w:r w:rsidR="004705B1">
        <w:t>кількість фішок, що не стоять на своїх місцях</w:t>
      </w:r>
      <w:r w:rsidR="004705B1" w:rsidRPr="00EF0BFD">
        <w:t xml:space="preserve">) </w:t>
      </w:r>
      <w:r w:rsidR="004705B1" w:rsidRPr="004705B1">
        <w:t>допустима, проте в деяких</w:t>
      </w:r>
      <w:r w:rsidR="004705B1">
        <w:t xml:space="preserve"> випадках може </w:t>
      </w:r>
      <w:r w:rsidR="00EF0BFD">
        <w:t>с</w:t>
      </w:r>
      <w:r w:rsidR="004705B1">
        <w:t xml:space="preserve">повільнювати роботу </w:t>
      </w:r>
      <w:proofErr w:type="spellStart"/>
      <w:r w:rsidR="004705B1">
        <w:t>алгоритм</w:t>
      </w:r>
      <w:r w:rsidR="00927D7C">
        <w:t>а</w:t>
      </w:r>
      <w:proofErr w:type="spellEnd"/>
      <w:r w:rsidR="004705B1">
        <w:t>, що «перескакує» з однієї вітки дерева на іншу з високою частотою</w:t>
      </w:r>
      <w:r w:rsidR="00EF0BFD">
        <w:t>, адже не в змозі вибрати кращу одразу.</w:t>
      </w:r>
    </w:p>
    <w:p w14:paraId="1CBAF0F7" w14:textId="77777777" w:rsidR="006234A4" w:rsidRPr="00EF0BFD" w:rsidRDefault="006234A4">
      <w:pPr>
        <w:pStyle w:val="Standard"/>
      </w:pPr>
    </w:p>
    <w:p w14:paraId="4ABB06C0" w14:textId="77777777" w:rsidR="006234A4" w:rsidRDefault="00A31816">
      <w:pPr>
        <w:pStyle w:val="a9"/>
        <w:outlineLvl w:val="9"/>
      </w:pPr>
      <w:bookmarkStart w:id="39" w:name="_Toc509035911"/>
      <w:bookmarkStart w:id="40" w:name="_Toc81070697"/>
      <w:r>
        <w:lastRenderedPageBreak/>
        <w:t>Критерії оцінювання</w:t>
      </w:r>
      <w:bookmarkEnd w:id="39"/>
      <w:bookmarkEnd w:id="40"/>
    </w:p>
    <w:p w14:paraId="03FED77C" w14:textId="77777777" w:rsidR="006234A4" w:rsidRDefault="00A31816">
      <w:pPr>
        <w:pStyle w:val="Standard"/>
      </w:pPr>
      <w:r>
        <w:t>За умови здачі</w:t>
      </w:r>
      <w:r>
        <w:rPr>
          <w:lang w:val="ru-RU"/>
        </w:rPr>
        <w:t xml:space="preserve"> протоколу</w:t>
      </w:r>
      <w:r>
        <w:t xml:space="preserve"> лабораторної роботи до 02.10.2021 включно максимальний бал дорівнює – 5. Після 02.10.2021 максимальний бал дорівнює – 1.</w:t>
      </w:r>
    </w:p>
    <w:p w14:paraId="629D5A74" w14:textId="77777777" w:rsidR="006234A4" w:rsidRDefault="00A31816">
      <w:pPr>
        <w:pStyle w:val="Standard"/>
      </w:pPr>
      <w:r>
        <w:t>Критерії оцінювання у відсотках від максимального балу:</w:t>
      </w:r>
    </w:p>
    <w:p w14:paraId="49A40D00" w14:textId="77777777" w:rsidR="006234A4" w:rsidRDefault="00A31816">
      <w:pPr>
        <w:pStyle w:val="Standard"/>
        <w:numPr>
          <w:ilvl w:val="0"/>
          <w:numId w:val="26"/>
        </w:numPr>
        <w:ind w:left="709" w:firstLine="0"/>
      </w:pPr>
      <w:r>
        <w:t>псевдокод алгоритму – 10%;</w:t>
      </w:r>
    </w:p>
    <w:p w14:paraId="35939251" w14:textId="77777777" w:rsidR="006234A4" w:rsidRDefault="00A31816">
      <w:pPr>
        <w:pStyle w:val="Standard"/>
        <w:numPr>
          <w:ilvl w:val="0"/>
          <w:numId w:val="15"/>
        </w:numPr>
        <w:ind w:left="709" w:firstLine="0"/>
      </w:pPr>
      <w:r>
        <w:t>програмна реалізація алгоритму – 60%;</w:t>
      </w:r>
    </w:p>
    <w:p w14:paraId="7960F4AE" w14:textId="77777777" w:rsidR="006234A4" w:rsidRDefault="00A31816">
      <w:pPr>
        <w:pStyle w:val="Standard"/>
        <w:numPr>
          <w:ilvl w:val="0"/>
          <w:numId w:val="15"/>
        </w:numPr>
        <w:ind w:left="709" w:firstLine="0"/>
      </w:pPr>
      <w:r>
        <w:t>дослідження алгоритмів – 25%;</w:t>
      </w:r>
    </w:p>
    <w:p w14:paraId="1797AD73" w14:textId="77777777" w:rsidR="006234A4" w:rsidRDefault="00A31816">
      <w:pPr>
        <w:pStyle w:val="Standard"/>
        <w:numPr>
          <w:ilvl w:val="0"/>
          <w:numId w:val="15"/>
        </w:numPr>
        <w:ind w:left="709" w:firstLine="0"/>
      </w:pPr>
      <w:r>
        <w:t>висновок – 5%.</w:t>
      </w:r>
    </w:p>
    <w:p w14:paraId="30E5E088" w14:textId="77777777" w:rsidR="006234A4" w:rsidRDefault="006234A4">
      <w:pPr>
        <w:pStyle w:val="Standard"/>
      </w:pPr>
    </w:p>
    <w:sectPr w:rsidR="006234A4">
      <w:footerReference w:type="default" r:id="rId37"/>
      <w:pgSz w:w="11906" w:h="16838"/>
      <w:pgMar w:top="720" w:right="851" w:bottom="72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60C9" w14:textId="77777777" w:rsidR="00A31816" w:rsidRDefault="00A31816">
      <w:r>
        <w:separator/>
      </w:r>
    </w:p>
  </w:endnote>
  <w:endnote w:type="continuationSeparator" w:id="0">
    <w:p w14:paraId="6011DE1A" w14:textId="77777777" w:rsidR="00A31816" w:rsidRDefault="00A3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swiss"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EF5C" w14:textId="77777777" w:rsidR="00896119" w:rsidRDefault="00A31816">
    <w:pPr>
      <w:pStyle w:val="a5"/>
      <w:ind w:right="36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2BE31B" wp14:editId="51B477FF">
              <wp:simplePos x="0" y="0"/>
              <wp:positionH relativeFrom="margin">
                <wp:align>right</wp:align>
              </wp:positionH>
              <wp:positionV relativeFrom="paragraph">
                <wp:posOffset>722</wp:posOffset>
              </wp:positionV>
              <wp:extent cx="13972" cy="13972"/>
              <wp:effectExtent l="0" t="0" r="0" b="0"/>
              <wp:wrapSquare wrapText="bothSides"/>
              <wp:docPr id="1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139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36C4EC7" w14:textId="77777777" w:rsidR="00896119" w:rsidRDefault="00A31816">
                          <w:pPr>
                            <w:pStyle w:val="a5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</w:rPr>
                            <w:t>20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BE31B"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40" type="#_x0000_t202" style="position:absolute;left:0;text-align:left;margin-left:-50.1pt;margin-top:.05pt;width:1.1pt;height:1.1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" filled="f" stroked="f">
              <v:textbox inset="0,0,0,0">
                <w:txbxContent>
                  <w:p w14:paraId="136C4EC7" w14:textId="77777777" w:rsidR="00896119" w:rsidRDefault="00A31816">
                    <w:pPr>
                      <w:pStyle w:val="a5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>
                      <w:rPr>
                        <w:rStyle w:val="ac"/>
                      </w:rPr>
                      <w:t>20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CBD5" w14:textId="77777777" w:rsidR="00A31816" w:rsidRDefault="00A31816">
      <w:r>
        <w:rPr>
          <w:color w:val="000000"/>
        </w:rPr>
        <w:separator/>
      </w:r>
    </w:p>
  </w:footnote>
  <w:footnote w:type="continuationSeparator" w:id="0">
    <w:p w14:paraId="3E518730" w14:textId="77777777" w:rsidR="00A31816" w:rsidRDefault="00A3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B92"/>
    <w:multiLevelType w:val="multilevel"/>
    <w:tmpl w:val="28ACA3C8"/>
    <w:styleLink w:val="WWNum5"/>
    <w:lvl w:ilvl="0">
      <w:numFmt w:val="bullet"/>
      <w:lvlText w:val="O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O"/>
      <w:lvlJc w:val="left"/>
      <w:pPr>
        <w:ind w:left="2160" w:hanging="360"/>
      </w:pPr>
    </w:lvl>
    <w:lvl w:ilvl="3">
      <w:numFmt w:val="bullet"/>
      <w:lvlText w:val="O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O"/>
      <w:lvlJc w:val="left"/>
      <w:pPr>
        <w:ind w:left="4320" w:hanging="360"/>
      </w:pPr>
    </w:lvl>
    <w:lvl w:ilvl="6">
      <w:numFmt w:val="bullet"/>
      <w:lvlText w:val="O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O"/>
      <w:lvlJc w:val="left"/>
      <w:pPr>
        <w:ind w:left="6480" w:hanging="360"/>
      </w:pPr>
    </w:lvl>
  </w:abstractNum>
  <w:abstractNum w:abstractNumId="1" w15:restartNumberingAfterBreak="0">
    <w:nsid w:val="0C5303AE"/>
    <w:multiLevelType w:val="multilevel"/>
    <w:tmpl w:val="B41C12F6"/>
    <w:styleLink w:val="WWNum1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5"/>
      <w:lvlJc w:val="left"/>
      <w:pPr>
        <w:ind w:left="1368" w:hanging="1008"/>
      </w:pPr>
    </w:lvl>
    <w:lvl w:ilvl="5">
      <w:start w:val="1"/>
      <w:numFmt w:val="decimal"/>
      <w:lvlText w:val="%6"/>
      <w:lvlJc w:val="left"/>
      <w:pPr>
        <w:ind w:left="1512" w:hanging="1152"/>
      </w:pPr>
    </w:lvl>
    <w:lvl w:ilvl="6">
      <w:start w:val="1"/>
      <w:numFmt w:val="decimal"/>
      <w:lvlText w:val="%7"/>
      <w:lvlJc w:val="left"/>
      <w:pPr>
        <w:ind w:left="1656" w:hanging="1296"/>
      </w:pPr>
    </w:lvl>
    <w:lvl w:ilvl="7">
      <w:start w:val="1"/>
      <w:numFmt w:val="decimal"/>
      <w:lvlText w:val="%8"/>
      <w:lvlJc w:val="left"/>
      <w:pPr>
        <w:ind w:left="1800" w:hanging="1440"/>
      </w:pPr>
    </w:lvl>
    <w:lvl w:ilvl="8">
      <w:start w:val="1"/>
      <w:numFmt w:val="decimal"/>
      <w:lvlText w:val="%9"/>
      <w:lvlJc w:val="left"/>
      <w:pPr>
        <w:ind w:left="1944" w:hanging="1584"/>
      </w:pPr>
    </w:lvl>
  </w:abstractNum>
  <w:abstractNum w:abstractNumId="2" w15:restartNumberingAfterBreak="0">
    <w:nsid w:val="0F19694A"/>
    <w:multiLevelType w:val="multilevel"/>
    <w:tmpl w:val="0DACE442"/>
    <w:styleLink w:val="WWNum10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131D618C"/>
    <w:multiLevelType w:val="multilevel"/>
    <w:tmpl w:val="FF585F64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A507BC"/>
    <w:multiLevelType w:val="multilevel"/>
    <w:tmpl w:val="C8B8E01C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CD638C"/>
    <w:multiLevelType w:val="multilevel"/>
    <w:tmpl w:val="A200609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2F7E3C"/>
    <w:multiLevelType w:val="multilevel"/>
    <w:tmpl w:val="3E06C1E0"/>
    <w:styleLink w:val="WWOutlineListStyl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16E374F"/>
    <w:multiLevelType w:val="multilevel"/>
    <w:tmpl w:val="44640266"/>
    <w:styleLink w:val="Outlin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29FC5414"/>
    <w:multiLevelType w:val="multilevel"/>
    <w:tmpl w:val="8E8037BC"/>
    <w:styleLink w:val="WWNum1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5"/>
      <w:lvlJc w:val="left"/>
      <w:pPr>
        <w:ind w:left="1368" w:hanging="1008"/>
      </w:pPr>
    </w:lvl>
    <w:lvl w:ilvl="5">
      <w:start w:val="1"/>
      <w:numFmt w:val="decimal"/>
      <w:lvlText w:val="%6"/>
      <w:lvlJc w:val="left"/>
      <w:pPr>
        <w:ind w:left="1512" w:hanging="1152"/>
      </w:pPr>
    </w:lvl>
    <w:lvl w:ilvl="6">
      <w:start w:val="1"/>
      <w:numFmt w:val="decimal"/>
      <w:lvlText w:val="%7"/>
      <w:lvlJc w:val="left"/>
      <w:pPr>
        <w:ind w:left="1656" w:hanging="1296"/>
      </w:pPr>
    </w:lvl>
    <w:lvl w:ilvl="7">
      <w:start w:val="1"/>
      <w:numFmt w:val="decimal"/>
      <w:lvlText w:val="%8"/>
      <w:lvlJc w:val="left"/>
      <w:pPr>
        <w:ind w:left="1800" w:hanging="1440"/>
      </w:pPr>
    </w:lvl>
    <w:lvl w:ilvl="8">
      <w:start w:val="1"/>
      <w:numFmt w:val="decimal"/>
      <w:lvlText w:val="%9"/>
      <w:lvlJc w:val="left"/>
      <w:pPr>
        <w:ind w:left="1944" w:hanging="1584"/>
      </w:pPr>
    </w:lvl>
  </w:abstractNum>
  <w:abstractNum w:abstractNumId="9" w15:restartNumberingAfterBreak="0">
    <w:nsid w:val="32E773A4"/>
    <w:multiLevelType w:val="multilevel"/>
    <w:tmpl w:val="4C7477A0"/>
    <w:styleLink w:val="WWOutlineListStyle3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3AD25AF"/>
    <w:multiLevelType w:val="multilevel"/>
    <w:tmpl w:val="B2447AA0"/>
    <w:styleLink w:val="WWNum3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3AE81ECA"/>
    <w:multiLevelType w:val="multilevel"/>
    <w:tmpl w:val="B836745A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C2B0246"/>
    <w:multiLevelType w:val="multilevel"/>
    <w:tmpl w:val="DBD62F50"/>
    <w:styleLink w:val="WWOutlineListStyle5"/>
    <w:lvl w:ilvl="0">
      <w:start w:val="1"/>
      <w:numFmt w:val="decimal"/>
      <w:pStyle w:val="1"/>
      <w:lvlText w:val="%1"/>
      <w:lvlJc w:val="left"/>
      <w:pPr>
        <w:ind w:left="79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108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D2E457F"/>
    <w:multiLevelType w:val="multilevel"/>
    <w:tmpl w:val="BF6C13C2"/>
    <w:styleLink w:val="WWOutlineListStyle1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3F502D26"/>
    <w:multiLevelType w:val="multilevel"/>
    <w:tmpl w:val="7A9C4B4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8BB7784"/>
    <w:multiLevelType w:val="multilevel"/>
    <w:tmpl w:val="A59A78E4"/>
    <w:styleLink w:val="WWOutlineListStyle4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49EF14F4"/>
    <w:multiLevelType w:val="multilevel"/>
    <w:tmpl w:val="12604D04"/>
    <w:styleLink w:val="WWNum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7" w15:restartNumberingAfterBreak="0">
    <w:nsid w:val="4D3245B3"/>
    <w:multiLevelType w:val="multilevel"/>
    <w:tmpl w:val="2B407E02"/>
    <w:styleLink w:val="WWOutlineListStyle2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4E013C3F"/>
    <w:multiLevelType w:val="multilevel"/>
    <w:tmpl w:val="E7C888A2"/>
    <w:styleLink w:val="WWNum13"/>
    <w:lvl w:ilvl="0">
      <w:numFmt w:val="bullet"/>
      <w:lvlText w:val="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B1A472E"/>
    <w:multiLevelType w:val="multilevel"/>
    <w:tmpl w:val="E96EB034"/>
    <w:styleLink w:val="WWNum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676B391B"/>
    <w:multiLevelType w:val="multilevel"/>
    <w:tmpl w:val="DA767B4C"/>
    <w:styleLink w:val="WWNum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5"/>
      <w:lvlJc w:val="left"/>
      <w:pPr>
        <w:ind w:left="1368" w:hanging="1008"/>
      </w:pPr>
    </w:lvl>
    <w:lvl w:ilvl="5">
      <w:start w:val="1"/>
      <w:numFmt w:val="decimal"/>
      <w:lvlText w:val="%6"/>
      <w:lvlJc w:val="left"/>
      <w:pPr>
        <w:ind w:left="1512" w:hanging="1152"/>
      </w:pPr>
    </w:lvl>
    <w:lvl w:ilvl="6">
      <w:start w:val="1"/>
      <w:numFmt w:val="decimal"/>
      <w:lvlText w:val="%7"/>
      <w:lvlJc w:val="left"/>
      <w:pPr>
        <w:ind w:left="1656" w:hanging="1296"/>
      </w:pPr>
    </w:lvl>
    <w:lvl w:ilvl="7">
      <w:start w:val="1"/>
      <w:numFmt w:val="decimal"/>
      <w:lvlText w:val="%8"/>
      <w:lvlJc w:val="left"/>
      <w:pPr>
        <w:ind w:left="1800" w:hanging="1440"/>
      </w:pPr>
    </w:lvl>
    <w:lvl w:ilvl="8">
      <w:start w:val="1"/>
      <w:numFmt w:val="decimal"/>
      <w:lvlText w:val="%9"/>
      <w:lvlJc w:val="left"/>
      <w:pPr>
        <w:ind w:left="1944" w:hanging="1584"/>
      </w:pPr>
    </w:lvl>
  </w:abstractNum>
  <w:abstractNum w:abstractNumId="21" w15:restartNumberingAfterBreak="0">
    <w:nsid w:val="6BC114AF"/>
    <w:multiLevelType w:val="multilevel"/>
    <w:tmpl w:val="6F00E6BA"/>
    <w:styleLink w:val="WWNum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1.%2."/>
      <w:lvlJc w:val="left"/>
      <w:pPr>
        <w:ind w:left="1647" w:hanging="360"/>
      </w:pPr>
    </w:lvl>
    <w:lvl w:ilvl="2">
      <w:start w:val="1"/>
      <w:numFmt w:val="lowerRoman"/>
      <w:lvlText w:val="%1.%2.%3."/>
      <w:lvlJc w:val="righ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lowerLetter"/>
      <w:lvlText w:val="%1.%2.%3.%4.%5."/>
      <w:lvlJc w:val="left"/>
      <w:pPr>
        <w:ind w:left="3807" w:hanging="360"/>
      </w:pPr>
    </w:lvl>
    <w:lvl w:ilvl="5">
      <w:start w:val="1"/>
      <w:numFmt w:val="lowerRoman"/>
      <w:lvlText w:val="%1.%2.%3.%4.%5.%6."/>
      <w:lvlJc w:val="righ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lowerLetter"/>
      <w:lvlText w:val="%1.%2.%3.%4.%5.%6.%7.%8."/>
      <w:lvlJc w:val="left"/>
      <w:pPr>
        <w:ind w:left="5967" w:hanging="360"/>
      </w:pPr>
    </w:lvl>
    <w:lvl w:ilvl="8">
      <w:start w:val="1"/>
      <w:numFmt w:val="lowerRoman"/>
      <w:lvlText w:val="%1.%2.%3.%4.%5.%6.%7.%8.%9."/>
      <w:lvlJc w:val="right"/>
      <w:pPr>
        <w:ind w:left="6687" w:hanging="180"/>
      </w:pPr>
    </w:lvl>
  </w:abstractNum>
  <w:abstractNum w:abstractNumId="22" w15:restartNumberingAfterBreak="0">
    <w:nsid w:val="7B2040FC"/>
    <w:multiLevelType w:val="multilevel"/>
    <w:tmpl w:val="68BEE26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7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8"/>
  </w:num>
  <w:num w:numId="10">
    <w:abstractNumId w:val="19"/>
  </w:num>
  <w:num w:numId="11">
    <w:abstractNumId w:val="10"/>
  </w:num>
  <w:num w:numId="12">
    <w:abstractNumId w:val="21"/>
  </w:num>
  <w:num w:numId="13">
    <w:abstractNumId w:val="0"/>
  </w:num>
  <w:num w:numId="14">
    <w:abstractNumId w:val="20"/>
  </w:num>
  <w:num w:numId="15">
    <w:abstractNumId w:val="16"/>
  </w:num>
  <w:num w:numId="16">
    <w:abstractNumId w:val="22"/>
  </w:num>
  <w:num w:numId="17">
    <w:abstractNumId w:val="3"/>
  </w:num>
  <w:num w:numId="18">
    <w:abstractNumId w:val="2"/>
  </w:num>
  <w:num w:numId="19">
    <w:abstractNumId w:val="5"/>
  </w:num>
  <w:num w:numId="20">
    <w:abstractNumId w:val="14"/>
  </w:num>
  <w:num w:numId="21">
    <w:abstractNumId w:val="18"/>
  </w:num>
  <w:num w:numId="22">
    <w:abstractNumId w:val="4"/>
  </w:num>
  <w:num w:numId="23">
    <w:abstractNumId w:val="1"/>
  </w:num>
  <w:num w:numId="24">
    <w:abstractNumId w:val="2"/>
    <w:lvlOverride w:ilvl="0"/>
  </w:num>
  <w:num w:numId="25">
    <w:abstractNumId w:val="18"/>
    <w:lvlOverride w:ilvl="0"/>
  </w:num>
  <w:num w:numId="26">
    <w:abstractNumId w:val="1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234A4"/>
    <w:rsid w:val="003B585B"/>
    <w:rsid w:val="004705B1"/>
    <w:rsid w:val="00503291"/>
    <w:rsid w:val="006234A4"/>
    <w:rsid w:val="007B4EFE"/>
    <w:rsid w:val="007C675E"/>
    <w:rsid w:val="00927D7C"/>
    <w:rsid w:val="00A31816"/>
    <w:rsid w:val="00AB311E"/>
    <w:rsid w:val="00BB7728"/>
    <w:rsid w:val="00BC6E1F"/>
    <w:rsid w:val="00E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0789"/>
  <w15:docId w15:val="{3D298B4F-B1BB-4C51-AC97-8EA0A2B5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cs="Arial"/>
      <w:bCs/>
      <w:caps/>
      <w:kern w:val="3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szCs w:val="32"/>
    </w:rPr>
  </w:style>
  <w:style w:type="paragraph" w:styleId="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1"/>
      </w:numPr>
      <w:tabs>
        <w:tab w:val="left" w:pos="-6142"/>
      </w:tabs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5">
    <w:name w:val="WW_OutlineListStyle_5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ImageCaption">
    <w:name w:val="Image Caption"/>
    <w:basedOn w:val="a4"/>
    <w:autoRedefine/>
    <w:pPr>
      <w:keepLines/>
      <w:spacing w:before="0" w:after="0"/>
      <w:jc w:val="center"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2">
    <w:name w:val="Contents 2"/>
    <w:basedOn w:val="Standard"/>
    <w:next w:val="Standard"/>
    <w:autoRedefine/>
    <w:pPr>
      <w:ind w:left="240" w:firstLine="0"/>
      <w:jc w:val="left"/>
    </w:pPr>
    <w:rPr>
      <w:smallCaps/>
    </w:rPr>
  </w:style>
  <w:style w:type="paragraph" w:customStyle="1" w:styleId="Contents3">
    <w:name w:val="Contents 3"/>
    <w:basedOn w:val="Standard"/>
    <w:next w:val="Standard"/>
    <w:autoRedefine/>
    <w:pPr>
      <w:ind w:left="480" w:firstLine="0"/>
      <w:jc w:val="left"/>
    </w:pPr>
    <w:rPr>
      <w:i/>
      <w:iCs/>
    </w:rPr>
  </w:style>
  <w:style w:type="paragraph" w:customStyle="1" w:styleId="a6">
    <w:name w:val="Текст таблицы"/>
    <w:basedOn w:val="Standard"/>
    <w:pPr>
      <w:ind w:firstLine="0"/>
      <w:jc w:val="left"/>
    </w:pPr>
  </w:style>
  <w:style w:type="paragraph" w:customStyle="1" w:styleId="Drawing">
    <w:name w:val="Drawing"/>
    <w:basedOn w:val="Standard"/>
    <w:next w:val="Standard"/>
    <w:autoRedefine/>
    <w:pPr>
      <w:keepNext/>
      <w:spacing w:before="240" w:after="60"/>
      <w:ind w:firstLine="0"/>
      <w:jc w:val="center"/>
    </w:pPr>
  </w:style>
  <w:style w:type="paragraph" w:customStyle="1" w:styleId="a7">
    <w:name w:val="Код исх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  <w:szCs w:val="20"/>
      <w:lang w:eastAsia="uk-UA"/>
    </w:rPr>
  </w:style>
  <w:style w:type="paragraph" w:customStyle="1" w:styleId="a8">
    <w:name w:val="Не нумеревонный первый"/>
    <w:basedOn w:val="Standard"/>
    <w:next w:val="Standard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9">
    <w:name w:val="без номера"/>
    <w:basedOn w:val="1"/>
    <w:pPr>
      <w:numPr>
        <w:numId w:val="0"/>
      </w:numPr>
    </w:pPr>
  </w:style>
  <w:style w:type="paragraph" w:styleId="aa">
    <w:name w:val="Normal (Web)"/>
    <w:basedOn w:val="Standard"/>
    <w:pPr>
      <w:spacing w:before="280" w:after="280" w:line="240" w:lineRule="auto"/>
      <w:ind w:firstLine="567"/>
    </w:pPr>
    <w:rPr>
      <w:sz w:val="24"/>
      <w:lang w:val="ru-RU"/>
    </w:rPr>
  </w:style>
  <w:style w:type="paragraph" w:styleId="ab">
    <w:name w:val="List Paragraph"/>
    <w:basedOn w:val="Standard"/>
    <w:pPr>
      <w:spacing w:line="240" w:lineRule="auto"/>
      <w:ind w:left="720" w:firstLine="0"/>
      <w:jc w:val="left"/>
    </w:pPr>
    <w:rPr>
      <w:sz w:val="24"/>
      <w:lang w:eastAsia="uk-UA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Arial"/>
      <w:bCs/>
      <w:caps/>
      <w:kern w:val="3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ad">
    <w:name w:val="Нижний колонтитул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mw-headline">
    <w:name w:val="mw-headline"/>
  </w:style>
  <w:style w:type="character" w:customStyle="1" w:styleId="wrap">
    <w:name w:val="wrap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IndexLink">
    <w:name w:val="Index Link"/>
  </w:style>
  <w:style w:type="paragraph" w:styleId="11">
    <w:name w:val="toc 1"/>
    <w:basedOn w:val="a"/>
    <w:next w:val="a"/>
    <w:autoRedefine/>
    <w:pPr>
      <w:tabs>
        <w:tab w:val="left" w:pos="440"/>
        <w:tab w:val="right" w:leader="dot" w:pos="9627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pPr>
      <w:tabs>
        <w:tab w:val="left" w:pos="880"/>
        <w:tab w:val="right" w:leader="dot" w:pos="9627"/>
      </w:tabs>
      <w:spacing w:after="100"/>
      <w:ind w:left="220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pPr>
      <w:spacing w:after="100"/>
      <w:ind w:left="440"/>
    </w:pPr>
  </w:style>
  <w:style w:type="character" w:styleId="ae">
    <w:name w:val="Hyperlink"/>
    <w:basedOn w:val="a0"/>
    <w:rPr>
      <w:color w:val="0563C1"/>
      <w:u w:val="single"/>
    </w:rPr>
  </w:style>
  <w:style w:type="numbering" w:customStyle="1" w:styleId="WWOutlineListStyle4">
    <w:name w:val="WW_OutlineListStyle_4"/>
    <w:basedOn w:val="a2"/>
    <w:pPr>
      <w:numPr>
        <w:numId w:val="2"/>
      </w:numPr>
    </w:pPr>
  </w:style>
  <w:style w:type="numbering" w:customStyle="1" w:styleId="WWOutlineListStyle3">
    <w:name w:val="WW_OutlineListStyle_3"/>
    <w:basedOn w:val="a2"/>
    <w:pPr>
      <w:numPr>
        <w:numId w:val="3"/>
      </w:numPr>
    </w:pPr>
  </w:style>
  <w:style w:type="numbering" w:customStyle="1" w:styleId="WWOutlineListStyle2">
    <w:name w:val="WW_OutlineListStyle_2"/>
    <w:basedOn w:val="a2"/>
    <w:pPr>
      <w:numPr>
        <w:numId w:val="4"/>
      </w:numPr>
    </w:pPr>
  </w:style>
  <w:style w:type="numbering" w:customStyle="1" w:styleId="WWOutlineListStyle1">
    <w:name w:val="WW_OutlineListStyle_1"/>
    <w:basedOn w:val="a2"/>
    <w:pPr>
      <w:numPr>
        <w:numId w:val="5"/>
      </w:numPr>
    </w:pPr>
  </w:style>
  <w:style w:type="numbering" w:customStyle="1" w:styleId="Outline">
    <w:name w:val="Outline"/>
    <w:basedOn w:val="a2"/>
    <w:pPr>
      <w:numPr>
        <w:numId w:val="6"/>
      </w:numPr>
    </w:pPr>
  </w:style>
  <w:style w:type="numbering" w:customStyle="1" w:styleId="NoList">
    <w:name w:val="No List"/>
    <w:basedOn w:val="a2"/>
    <w:pPr>
      <w:numPr>
        <w:numId w:val="7"/>
      </w:numPr>
    </w:pPr>
  </w:style>
  <w:style w:type="numbering" w:customStyle="1" w:styleId="WWOutlineListStyle">
    <w:name w:val="WW_OutlineListStyle"/>
    <w:basedOn w:val="a2"/>
    <w:pPr>
      <w:numPr>
        <w:numId w:val="8"/>
      </w:numPr>
    </w:pPr>
  </w:style>
  <w:style w:type="numbering" w:customStyle="1" w:styleId="WWNum1">
    <w:name w:val="WWNum1"/>
    <w:basedOn w:val="a2"/>
    <w:pPr>
      <w:numPr>
        <w:numId w:val="9"/>
      </w:numPr>
    </w:pPr>
  </w:style>
  <w:style w:type="numbering" w:customStyle="1" w:styleId="WWNum2">
    <w:name w:val="WWNum2"/>
    <w:basedOn w:val="a2"/>
    <w:pPr>
      <w:numPr>
        <w:numId w:val="10"/>
      </w:numPr>
    </w:pPr>
  </w:style>
  <w:style w:type="numbering" w:customStyle="1" w:styleId="WWNum3">
    <w:name w:val="WWNum3"/>
    <w:basedOn w:val="a2"/>
    <w:pPr>
      <w:numPr>
        <w:numId w:val="11"/>
      </w:numPr>
    </w:pPr>
  </w:style>
  <w:style w:type="numbering" w:customStyle="1" w:styleId="WWNum4">
    <w:name w:val="WWNum4"/>
    <w:basedOn w:val="a2"/>
    <w:pPr>
      <w:numPr>
        <w:numId w:val="12"/>
      </w:numPr>
    </w:pPr>
  </w:style>
  <w:style w:type="numbering" w:customStyle="1" w:styleId="WWNum5">
    <w:name w:val="WWNum5"/>
    <w:basedOn w:val="a2"/>
    <w:pPr>
      <w:numPr>
        <w:numId w:val="13"/>
      </w:numPr>
    </w:pPr>
  </w:style>
  <w:style w:type="numbering" w:customStyle="1" w:styleId="WWNum6">
    <w:name w:val="WWNum6"/>
    <w:basedOn w:val="a2"/>
    <w:pPr>
      <w:numPr>
        <w:numId w:val="14"/>
      </w:numPr>
    </w:pPr>
  </w:style>
  <w:style w:type="numbering" w:customStyle="1" w:styleId="WWNum7">
    <w:name w:val="WWNum7"/>
    <w:basedOn w:val="a2"/>
    <w:pPr>
      <w:numPr>
        <w:numId w:val="15"/>
      </w:numPr>
    </w:pPr>
  </w:style>
  <w:style w:type="numbering" w:customStyle="1" w:styleId="WWNum8">
    <w:name w:val="WWNum8"/>
    <w:basedOn w:val="a2"/>
    <w:pPr>
      <w:numPr>
        <w:numId w:val="16"/>
      </w:numPr>
    </w:pPr>
  </w:style>
  <w:style w:type="numbering" w:customStyle="1" w:styleId="WWNum9">
    <w:name w:val="WWNum9"/>
    <w:basedOn w:val="a2"/>
    <w:pPr>
      <w:numPr>
        <w:numId w:val="17"/>
      </w:numPr>
    </w:pPr>
  </w:style>
  <w:style w:type="numbering" w:customStyle="1" w:styleId="WWNum10">
    <w:name w:val="WWNum10"/>
    <w:basedOn w:val="a2"/>
    <w:pPr>
      <w:numPr>
        <w:numId w:val="18"/>
      </w:numPr>
    </w:pPr>
  </w:style>
  <w:style w:type="numbering" w:customStyle="1" w:styleId="WWNum11">
    <w:name w:val="WWNum11"/>
    <w:basedOn w:val="a2"/>
    <w:pPr>
      <w:numPr>
        <w:numId w:val="19"/>
      </w:numPr>
    </w:pPr>
  </w:style>
  <w:style w:type="numbering" w:customStyle="1" w:styleId="WWNum12">
    <w:name w:val="WWNum12"/>
    <w:basedOn w:val="a2"/>
    <w:pPr>
      <w:numPr>
        <w:numId w:val="20"/>
      </w:numPr>
    </w:pPr>
  </w:style>
  <w:style w:type="numbering" w:customStyle="1" w:styleId="WWNum13">
    <w:name w:val="WWNum13"/>
    <w:basedOn w:val="a2"/>
    <w:pPr>
      <w:numPr>
        <w:numId w:val="21"/>
      </w:numPr>
    </w:pPr>
  </w:style>
  <w:style w:type="numbering" w:customStyle="1" w:styleId="WWNum14">
    <w:name w:val="WWNum14"/>
    <w:basedOn w:val="a2"/>
    <w:pPr>
      <w:numPr>
        <w:numId w:val="22"/>
      </w:numPr>
    </w:pPr>
  </w:style>
  <w:style w:type="numbering" w:customStyle="1" w:styleId="WWNum15">
    <w:name w:val="WWNum15"/>
    <w:basedOn w:val="a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8402310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hyperlink" Target="#_Toc84023094" TargetMode="External"/><Relationship Id="rId12" Type="http://schemas.openxmlformats.org/officeDocument/2006/relationships/hyperlink" Target="#_Toc8402309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84023098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#_Toc84023097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#_Toc84023096" TargetMode="External"/><Relationship Id="rId14" Type="http://schemas.openxmlformats.org/officeDocument/2006/relationships/hyperlink" Target="#_Toc8402310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#_Toc84023095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3249</Words>
  <Characters>18521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Eugene Pashkovsky</cp:lastModifiedBy>
  <cp:revision>3</cp:revision>
  <cp:lastPrinted>2021-10-01T20:40:00Z</cp:lastPrinted>
  <dcterms:created xsi:type="dcterms:W3CDTF">2021-10-01T20:40:00Z</dcterms:created>
  <dcterms:modified xsi:type="dcterms:W3CDTF">2021-10-01T20:44:00Z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